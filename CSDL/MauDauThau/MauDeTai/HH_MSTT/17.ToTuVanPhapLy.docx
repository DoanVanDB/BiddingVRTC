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98" w:type="dxa"/>
        <w:tblInd w:w="-318" w:type="dxa"/>
        <w:tblLayout w:type="fixed"/>
        <w:tblLook w:val="04A0" w:firstRow="1" w:lastRow="0" w:firstColumn="1" w:lastColumn="0" w:noHBand="0" w:noVBand="1"/>
      </w:tblPr>
      <w:tblGrid>
        <w:gridCol w:w="3687"/>
        <w:gridCol w:w="5811"/>
      </w:tblGrid>
      <w:tr w:rsidR="00257903" w14:paraId="278F1100" w14:textId="77777777">
        <w:trPr>
          <w:trHeight w:val="1088"/>
        </w:trPr>
        <w:tc>
          <w:tcPr>
            <w:tcW w:w="3687" w:type="dxa"/>
          </w:tcPr>
          <w:p w14:paraId="19F3B4A6" w14:textId="77777777" w:rsidR="00257903" w:rsidRPr="00C85FA6" w:rsidRDefault="006E1C5E" w:rsidP="001A3BDC">
            <w:pPr>
              <w:spacing w:before="40" w:after="40" w:line="240" w:lineRule="auto"/>
              <w:jc w:val="center"/>
              <w:rPr>
                <w:rFonts w:ascii="Times New Roman" w:hAnsi="Times New Roman"/>
                <w:sz w:val="26"/>
              </w:rPr>
            </w:pPr>
            <w:r w:rsidRPr="00C85FA6">
              <w:rPr>
                <w:rFonts w:ascii="Times New Roman" w:hAnsi="Times New Roman"/>
                <w:sz w:val="26"/>
              </w:rPr>
              <w:t>CHI NHÁNH PHÍA NAM</w:t>
            </w:r>
          </w:p>
          <w:p w14:paraId="35660BA3" w14:textId="77777777" w:rsidR="00C85FA6" w:rsidRDefault="00015EA4" w:rsidP="001A3BDC">
            <w:pPr>
              <w:spacing w:before="40" w:after="40" w:line="240" w:lineRule="auto"/>
              <w:jc w:val="center"/>
              <w:rPr>
                <w:rFonts w:ascii="Times New Roman" w:hAnsi="Times New Roman"/>
                <w:b/>
                <w:sz w:val="26"/>
              </w:rPr>
            </w:pPr>
            <w:r>
              <w:rPr>
                <w:rFonts w:ascii="Times New Roman" w:hAnsi="Times New Roman"/>
                <w:b/>
                <w:sz w:val="26"/>
              </w:rPr>
              <w:t>TỔ THẨM ĐỊNH</w:t>
            </w:r>
          </w:p>
          <w:p w14:paraId="26D9430F" w14:textId="77777777" w:rsidR="00257903" w:rsidRDefault="00C85FA6" w:rsidP="001A3BDC">
            <w:pPr>
              <w:spacing w:before="40" w:after="40" w:line="240" w:lineRule="auto"/>
              <w:jc w:val="center"/>
              <w:rPr>
                <w:rFonts w:ascii="Times New Roman" w:hAnsi="Times New Roman"/>
                <w:b/>
              </w:rPr>
            </w:pPr>
            <w:r>
              <w:rPr>
                <w:rFonts w:ascii="Times New Roman" w:hAnsi="Times New Roman"/>
                <w:noProof/>
                <w:lang w:eastAsia="en-US"/>
              </w:rPr>
              <mc:AlternateContent>
                <mc:Choice Requires="wps">
                  <w:drawing>
                    <wp:anchor distT="0" distB="0" distL="114300" distR="114300" simplePos="0" relativeHeight="251661312" behindDoc="0" locked="0" layoutInCell="1" allowOverlap="1" wp14:anchorId="1345FAC2" wp14:editId="7EB191CE">
                      <wp:simplePos x="0" y="0"/>
                      <wp:positionH relativeFrom="column">
                        <wp:posOffset>775335</wp:posOffset>
                      </wp:positionH>
                      <wp:positionV relativeFrom="paragraph">
                        <wp:posOffset>16980</wp:posOffset>
                      </wp:positionV>
                      <wp:extent cx="566420" cy="0"/>
                      <wp:effectExtent l="0" t="0" r="24130" b="19050"/>
                      <wp:wrapNone/>
                      <wp:docPr id="4" name="Line 34"/>
                      <wp:cNvGraphicFramePr/>
                      <a:graphic xmlns:a="http://schemas.openxmlformats.org/drawingml/2006/main">
                        <a:graphicData uri="http://schemas.microsoft.com/office/word/2010/wordprocessingShape">
                          <wps:wsp>
                            <wps:cNvCnPr/>
                            <wps:spPr>
                              <a:xfrm>
                                <a:off x="0" y="0"/>
                                <a:ext cx="56642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dtdh="http://schemas.microsoft.com/office/word/2020/wordml/sdtdatahash" xmlns:w16="http://schemas.microsoft.com/office/word/2018/wordml" xmlns:w16cex="http://schemas.microsoft.com/office/word/2018/wordml/cex" xmlns:oel="http://schemas.microsoft.com/office/2019/extlst">
                  <w:pict>
                    <v:line w14:anchorId="6807328A" id="Line 3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1.05pt,1.35pt" to="105.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"/>
                  </w:pict>
                </mc:Fallback>
              </mc:AlternateContent>
            </w:r>
          </w:p>
          <w:p w14:paraId="77EE5DED" w14:textId="3F4BDEAB" w:rsidR="00257903" w:rsidRPr="0043492E" w:rsidRDefault="0043492E" w:rsidP="00C85FA6">
            <w:pPr>
              <w:spacing w:before="40" w:after="40" w:line="240" w:lineRule="auto"/>
              <w:jc w:val="center"/>
              <w:rPr>
                <w:rFonts w:ascii="Times New Roman" w:hAnsi="Times New Roman"/>
                <w:i/>
              </w:rPr>
            </w:pPr>
            <w:r w:rsidRPr="0043492E">
              <w:rPr>
                <w:rFonts w:ascii="Times New Roman" w:hAnsi="Times New Roman"/>
                <w:i/>
              </w:rPr>
              <w:t>V/v thẩm đị</w:t>
            </w:r>
            <w:r w:rsidR="00BB32D3">
              <w:rPr>
                <w:rFonts w:ascii="Times New Roman" w:hAnsi="Times New Roman"/>
                <w:i/>
              </w:rPr>
              <w:t>nh dự</w:t>
            </w:r>
            <w:r w:rsidRPr="0043492E">
              <w:rPr>
                <w:rFonts w:ascii="Times New Roman" w:hAnsi="Times New Roman"/>
                <w:i/>
              </w:rPr>
              <w:t xml:space="preserve"> thảo Hợp đồng </w:t>
            </w:r>
          </w:p>
          <w:p w14:paraId="0E96583E" w14:textId="5DFBE0CE" w:rsidR="0043492E" w:rsidRDefault="0043492E" w:rsidP="008470E7">
            <w:pPr>
              <w:spacing w:before="40" w:after="40" w:line="240" w:lineRule="auto"/>
              <w:jc w:val="center"/>
              <w:rPr>
                <w:rFonts w:ascii="Times New Roman" w:hAnsi="Times New Roman"/>
              </w:rPr>
            </w:pPr>
            <w:r w:rsidRPr="0043492E">
              <w:rPr>
                <w:rFonts w:ascii="Times New Roman" w:hAnsi="Times New Roman"/>
                <w:i/>
              </w:rPr>
              <w:t>Gói thầ</w:t>
            </w:r>
            <w:r w:rsidR="00BB32D3">
              <w:rPr>
                <w:rFonts w:ascii="Times New Roman" w:hAnsi="Times New Roman"/>
                <w:i/>
              </w:rPr>
              <w:t>u "</w:t>
            </w:r>
            <w:r w:rsidR="008470E7">
              <w:rPr>
                <w:rFonts w:ascii="Times New Roman" w:hAnsi="Times New Roman"/>
                <w:i/>
              </w:rPr>
              <w:t>[[GoiThau]]</w:t>
            </w:r>
            <w:r w:rsidR="00BB32D3">
              <w:rPr>
                <w:rFonts w:ascii="Times New Roman" w:hAnsi="Times New Roman"/>
                <w:i/>
              </w:rPr>
              <w:t>"</w:t>
            </w:r>
          </w:p>
        </w:tc>
        <w:tc>
          <w:tcPr>
            <w:tcW w:w="5811" w:type="dxa"/>
          </w:tcPr>
          <w:p w14:paraId="38C401D7" w14:textId="77777777" w:rsidR="00257903" w:rsidRDefault="006E1C5E" w:rsidP="001A3BDC">
            <w:pPr>
              <w:spacing w:before="40" w:after="40" w:line="240" w:lineRule="auto"/>
              <w:jc w:val="center"/>
              <w:rPr>
                <w:rFonts w:ascii="Times New Roman" w:hAnsi="Times New Roman"/>
                <w:b/>
                <w:sz w:val="26"/>
              </w:rPr>
            </w:pPr>
            <w:r>
              <w:rPr>
                <w:rFonts w:ascii="Times New Roman" w:hAnsi="Times New Roman"/>
                <w:b/>
                <w:sz w:val="26"/>
              </w:rPr>
              <w:t>CỘNG HOÀ XÃ HỘI CHỦ NGHĨA VIỆT NAM</w:t>
            </w:r>
          </w:p>
          <w:p w14:paraId="52875B3D" w14:textId="77777777" w:rsidR="00257903" w:rsidRDefault="006E1C5E" w:rsidP="001A3BDC">
            <w:pPr>
              <w:spacing w:before="40" w:after="40" w:line="240" w:lineRule="auto"/>
              <w:jc w:val="center"/>
              <w:rPr>
                <w:rFonts w:ascii="Times New Roman" w:hAnsi="Times New Roman"/>
                <w:b/>
              </w:rPr>
            </w:pPr>
            <w:r>
              <w:rPr>
                <w:rFonts w:ascii="Times New Roman" w:hAnsi="Times New Roman"/>
                <w:b/>
                <w:sz w:val="26"/>
              </w:rPr>
              <w:t>Độc lập - Tự do - Hạnh phúc</w:t>
            </w:r>
          </w:p>
          <w:p w14:paraId="2DC40D9A" w14:textId="77777777" w:rsidR="00257903" w:rsidRDefault="006E1C5E" w:rsidP="001A3BDC">
            <w:pPr>
              <w:spacing w:before="40" w:after="40" w:line="240" w:lineRule="auto"/>
              <w:jc w:val="center"/>
              <w:rPr>
                <w:rFonts w:ascii="Times New Roman" w:hAnsi="Times New Roman"/>
                <w:i/>
              </w:rPr>
            </w:pPr>
            <w:r>
              <w:rPr>
                <w:rFonts w:ascii="Times New Roman" w:hAnsi="Times New Roman"/>
                <w:noProof/>
                <w:lang w:eastAsia="en-US"/>
              </w:rPr>
              <mc:AlternateContent>
                <mc:Choice Requires="wps">
                  <w:drawing>
                    <wp:anchor distT="0" distB="0" distL="114300" distR="114300" simplePos="0" relativeHeight="251663360" behindDoc="0" locked="0" layoutInCell="1" allowOverlap="1" wp14:anchorId="7D3387EA" wp14:editId="3CF2146B">
                      <wp:simplePos x="0" y="0"/>
                      <wp:positionH relativeFrom="column">
                        <wp:posOffset>758190</wp:posOffset>
                      </wp:positionH>
                      <wp:positionV relativeFrom="paragraph">
                        <wp:posOffset>17780</wp:posOffset>
                      </wp:positionV>
                      <wp:extent cx="1988820" cy="0"/>
                      <wp:effectExtent l="0" t="0" r="0" b="0"/>
                      <wp:wrapNone/>
                      <wp:docPr id="6" name="Line 36"/>
                      <wp:cNvGraphicFramePr/>
                      <a:graphic xmlns:a="http://schemas.openxmlformats.org/drawingml/2006/main">
                        <a:graphicData uri="http://schemas.microsoft.com/office/word/2010/wordprocessingShape">
                          <wps:wsp>
                            <wps:cNvCnPr/>
                            <wps:spPr>
                              <a:xfrm>
                                <a:off x="0" y="0"/>
                                <a:ext cx="198882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dtdh="http://schemas.microsoft.com/office/word/2020/wordml/sdtdatahash" xmlns:w16="http://schemas.microsoft.com/office/word/2018/wordml" xmlns:w16cex="http://schemas.microsoft.com/office/word/2018/wordml/cex" xmlns:oel="http://schemas.microsoft.com/office/2019/extlst">
                  <w:pict>
                    <v:line w14:anchorId="48AD5A43" id="Line 3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9.7pt,1.4pt" to="216.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"/>
                  </w:pict>
                </mc:Fallback>
              </mc:AlternateContent>
            </w:r>
          </w:p>
          <w:p w14:paraId="554A89A3" w14:textId="708B2566" w:rsidR="00257903" w:rsidRDefault="008519C3" w:rsidP="00681165">
            <w:pPr>
              <w:spacing w:before="40" w:after="40" w:line="240" w:lineRule="auto"/>
              <w:jc w:val="center"/>
              <w:rPr>
                <w:rFonts w:ascii="Times New Roman" w:hAnsi="Times New Roman"/>
              </w:rPr>
            </w:pPr>
            <w:r>
              <w:rPr>
                <w:rFonts w:ascii="Times New Roman" w:hAnsi="Times New Roman"/>
                <w:i/>
                <w:sz w:val="26"/>
              </w:rPr>
              <w:t>TP. HCM,</w:t>
            </w:r>
            <w:r w:rsidR="00BB32D3">
              <w:rPr>
                <w:rFonts w:ascii="Times New Roman" w:hAnsi="Times New Roman"/>
                <w:i/>
                <w:sz w:val="26"/>
              </w:rPr>
              <w:t xml:space="preserve"> </w:t>
            </w:r>
            <w:r w:rsidR="00681165">
              <w:rPr>
                <w:rFonts w:ascii="Times New Roman" w:hAnsi="Times New Roman"/>
                <w:i/>
                <w:sz w:val="26"/>
              </w:rPr>
              <w:t>[[TTr_KQLCNT_d_c]]</w:t>
            </w:r>
            <w:r>
              <w:rPr>
                <w:rFonts w:ascii="Times New Roman" w:hAnsi="Times New Roman"/>
                <w:i/>
                <w:sz w:val="26"/>
              </w:rPr>
              <w:t xml:space="preserve"> </w:t>
            </w:r>
            <w:r w:rsidR="00BB32D3">
              <w:rPr>
                <w:rFonts w:ascii="Times New Roman" w:hAnsi="Times New Roman"/>
                <w:i/>
                <w:sz w:val="26"/>
              </w:rPr>
              <w:t xml:space="preserve"> </w:t>
            </w:r>
          </w:p>
        </w:tc>
      </w:tr>
    </w:tbl>
    <w:p w14:paraId="368BFE39" w14:textId="77777777" w:rsidR="00257903" w:rsidRDefault="006E1C5E" w:rsidP="001A3BDC">
      <w:pPr>
        <w:spacing w:before="40" w:after="40" w:line="240" w:lineRule="auto"/>
        <w:rPr>
          <w:rFonts w:ascii="Times New Roman" w:hAnsi="Times New Roman"/>
          <w:i/>
        </w:rPr>
      </w:pPr>
      <w:r>
        <w:rPr>
          <w:rFonts w:ascii="Times New Roman" w:hAnsi="Times New Roman"/>
          <w:i/>
        </w:rPr>
        <w:t xml:space="preserve">                              </w:t>
      </w:r>
    </w:p>
    <w:p w14:paraId="33A4A6A7" w14:textId="1F86A0C8" w:rsidR="00257903" w:rsidRDefault="005D549C" w:rsidP="001A3BDC">
      <w:pPr>
        <w:spacing w:before="40" w:after="40" w:line="240" w:lineRule="auto"/>
        <w:jc w:val="center"/>
        <w:rPr>
          <w:rFonts w:ascii="Times New Roman" w:hAnsi="Times New Roman"/>
          <w:sz w:val="28"/>
          <w:szCs w:val="28"/>
        </w:rPr>
      </w:pPr>
      <w:r w:rsidRPr="005D549C">
        <w:rPr>
          <w:rFonts w:ascii="Times New Roman" w:hAnsi="Times New Roman"/>
          <w:sz w:val="28"/>
          <w:szCs w:val="28"/>
        </w:rPr>
        <w:t>Kính gử</w:t>
      </w:r>
      <w:r w:rsidR="00C85FA6">
        <w:rPr>
          <w:rFonts w:ascii="Times New Roman" w:hAnsi="Times New Roman"/>
          <w:sz w:val="28"/>
          <w:szCs w:val="28"/>
        </w:rPr>
        <w:t xml:space="preserve">i: </w:t>
      </w:r>
      <w:r w:rsidR="00BB32D3">
        <w:rPr>
          <w:rFonts w:ascii="Times New Roman" w:hAnsi="Times New Roman"/>
          <w:sz w:val="28"/>
          <w:szCs w:val="28"/>
        </w:rPr>
        <w:t>Tổ tư vấn pháp lý CNPN</w:t>
      </w:r>
    </w:p>
    <w:p w14:paraId="4E9A1541" w14:textId="77777777" w:rsidR="005D549C" w:rsidRPr="005D549C" w:rsidRDefault="005D549C" w:rsidP="001A3BDC">
      <w:pPr>
        <w:spacing w:before="40" w:after="40" w:line="240" w:lineRule="auto"/>
        <w:jc w:val="center"/>
        <w:rPr>
          <w:rFonts w:ascii="Times New Roman" w:hAnsi="Times New Roman"/>
          <w:sz w:val="28"/>
          <w:szCs w:val="28"/>
        </w:rPr>
      </w:pPr>
    </w:p>
    <w:p w14:paraId="082E4E7C" w14:textId="77777777" w:rsidR="0043492E" w:rsidRDefault="0043492E" w:rsidP="00BB32D3">
      <w:pPr>
        <w:spacing w:before="120" w:after="120" w:line="240" w:lineRule="auto"/>
        <w:ind w:firstLine="720"/>
        <w:jc w:val="both"/>
        <w:rPr>
          <w:rFonts w:ascii="Times New Roman" w:hAnsi="Times New Roman"/>
          <w:sz w:val="28"/>
          <w:szCs w:val="28"/>
        </w:rPr>
      </w:pPr>
      <w:r>
        <w:rPr>
          <w:rFonts w:ascii="Times New Roman" w:hAnsi="Times New Roman"/>
          <w:sz w:val="28"/>
          <w:szCs w:val="28"/>
        </w:rPr>
        <w:t>Căn cứ theo Điểm d, Khoản 3, Điều 15 Thông tư 05/TT-BQP ngày 12/01/2021 của Bộ Quốc phòng;</w:t>
      </w:r>
    </w:p>
    <w:p w14:paraId="7385A5CA" w14:textId="4947ECFF" w:rsidR="0043492E" w:rsidRDefault="0043492E" w:rsidP="00BB32D3">
      <w:pPr>
        <w:spacing w:before="120" w:after="120" w:line="240" w:lineRule="auto"/>
        <w:ind w:firstLine="720"/>
        <w:jc w:val="both"/>
        <w:rPr>
          <w:rFonts w:ascii="Times New Roman" w:eastAsia="Calibri" w:hAnsi="Times New Roman"/>
          <w:iCs/>
          <w:sz w:val="28"/>
          <w:szCs w:val="28"/>
          <w:lang w:val="nl-NL"/>
        </w:rPr>
      </w:pPr>
      <w:r>
        <w:rPr>
          <w:rFonts w:ascii="Times New Roman" w:hAnsi="Times New Roman"/>
          <w:sz w:val="28"/>
          <w:szCs w:val="28"/>
        </w:rPr>
        <w:t xml:space="preserve">Căn cứ </w:t>
      </w:r>
      <w:r w:rsidRPr="0043492E">
        <w:rPr>
          <w:rFonts w:ascii="Times New Roman" w:hAnsi="Times New Roman"/>
          <w:sz w:val="28"/>
          <w:szCs w:val="28"/>
        </w:rPr>
        <w:t xml:space="preserve">theo </w:t>
      </w:r>
      <w:r w:rsidRPr="0043492E">
        <w:rPr>
          <w:rFonts w:ascii="Times New Roman" w:eastAsia="Calibri" w:hAnsi="Times New Roman"/>
          <w:iCs/>
          <w:sz w:val="28"/>
          <w:szCs w:val="28"/>
          <w:lang w:val="nl-NL"/>
        </w:rPr>
        <w:t xml:space="preserve">Quyết định số </w:t>
      </w:r>
      <w:r w:rsidR="00681165">
        <w:rPr>
          <w:rFonts w:ascii="Times New Roman" w:eastAsia="Calibri" w:hAnsi="Times New Roman"/>
          <w:iCs/>
          <w:sz w:val="28"/>
          <w:szCs w:val="28"/>
          <w:lang w:val="nl-NL"/>
        </w:rPr>
        <w:t>[[QD_ToThamDinh]]</w:t>
      </w:r>
      <w:r w:rsidRPr="0043492E">
        <w:rPr>
          <w:rFonts w:ascii="Times New Roman" w:eastAsia="Calibri" w:hAnsi="Times New Roman"/>
          <w:iCs/>
          <w:sz w:val="28"/>
          <w:szCs w:val="28"/>
          <w:lang w:val="nl-NL"/>
        </w:rPr>
        <w:t xml:space="preserve"> ngày </w:t>
      </w:r>
      <w:r w:rsidR="00681165">
        <w:rPr>
          <w:rFonts w:ascii="Times New Roman" w:eastAsia="Calibri" w:hAnsi="Times New Roman"/>
          <w:iCs/>
          <w:sz w:val="28"/>
          <w:szCs w:val="28"/>
          <w:lang w:val="nl-NL"/>
        </w:rPr>
        <w:t>[[QD_TTD_d]]</w:t>
      </w:r>
      <w:r w:rsidR="00902EB1">
        <w:rPr>
          <w:rFonts w:ascii="Times New Roman" w:eastAsia="Calibri" w:hAnsi="Times New Roman"/>
          <w:iCs/>
          <w:sz w:val="28"/>
          <w:szCs w:val="28"/>
          <w:lang w:val="nl-NL"/>
        </w:rPr>
        <w:t xml:space="preserve"> </w:t>
      </w:r>
      <w:r>
        <w:rPr>
          <w:rFonts w:ascii="Times New Roman" w:eastAsia="Calibri" w:hAnsi="Times New Roman"/>
          <w:iCs/>
          <w:sz w:val="28"/>
          <w:szCs w:val="28"/>
          <w:lang w:val="nl-NL"/>
        </w:rPr>
        <w:t>của Giám đốc Chi nhánh Phía Nam về việc thành lập Tổ thẩm định</w:t>
      </w:r>
      <w:r w:rsidR="00BB32D3">
        <w:rPr>
          <w:rFonts w:ascii="Times New Roman" w:eastAsia="Calibri" w:hAnsi="Times New Roman"/>
          <w:iCs/>
          <w:sz w:val="28"/>
          <w:szCs w:val="28"/>
          <w:lang w:val="nl-NL"/>
        </w:rPr>
        <w:t xml:space="preserve"> các </w:t>
      </w:r>
      <w:r>
        <w:rPr>
          <w:rFonts w:ascii="Times New Roman" w:eastAsia="Calibri" w:hAnsi="Times New Roman"/>
          <w:iCs/>
          <w:sz w:val="28"/>
          <w:szCs w:val="28"/>
          <w:lang w:val="nl-NL"/>
        </w:rPr>
        <w:t>gói thầu</w:t>
      </w:r>
      <w:r w:rsidR="00BB32D3">
        <w:rPr>
          <w:rFonts w:ascii="Times New Roman" w:eastAsia="Calibri" w:hAnsi="Times New Roman"/>
          <w:iCs/>
          <w:sz w:val="28"/>
          <w:szCs w:val="28"/>
          <w:lang w:val="nl-NL"/>
        </w:rPr>
        <w:t xml:space="preserve"> thuộc nhiệm vụ KH&amp;CN</w:t>
      </w:r>
      <w:r>
        <w:rPr>
          <w:rFonts w:ascii="Times New Roman" w:eastAsia="Calibri" w:hAnsi="Times New Roman"/>
          <w:iCs/>
          <w:sz w:val="28"/>
          <w:szCs w:val="28"/>
          <w:lang w:val="nl-NL"/>
        </w:rPr>
        <w:t xml:space="preserve"> </w:t>
      </w:r>
      <w:r w:rsidR="00BB32D3">
        <w:rPr>
          <w:rFonts w:ascii="Times New Roman" w:eastAsia="Calibri" w:hAnsi="Times New Roman"/>
          <w:iCs/>
          <w:sz w:val="28"/>
          <w:szCs w:val="28"/>
          <w:lang w:val="nl-NL"/>
        </w:rPr>
        <w:t>"</w:t>
      </w:r>
      <w:r w:rsidR="00681165">
        <w:rPr>
          <w:rFonts w:ascii="Times New Roman" w:eastAsia="Calibri" w:hAnsi="Times New Roman"/>
          <w:iCs/>
          <w:sz w:val="28"/>
          <w:szCs w:val="28"/>
          <w:lang w:val="nl-NL"/>
        </w:rPr>
        <w:t>[[DuAn]]</w:t>
      </w:r>
      <w:r w:rsidR="00BB32D3">
        <w:rPr>
          <w:rFonts w:ascii="Times New Roman" w:eastAsia="Calibri" w:hAnsi="Times New Roman"/>
          <w:iCs/>
          <w:sz w:val="28"/>
          <w:szCs w:val="28"/>
          <w:lang w:val="nl-NL"/>
        </w:rPr>
        <w:t>"</w:t>
      </w:r>
      <w:r>
        <w:rPr>
          <w:rFonts w:ascii="Times New Roman" w:eastAsia="Calibri" w:hAnsi="Times New Roman"/>
          <w:iCs/>
          <w:sz w:val="28"/>
          <w:szCs w:val="28"/>
          <w:lang w:val="nl-NL"/>
        </w:rPr>
        <w:t>;</w:t>
      </w:r>
    </w:p>
    <w:p w14:paraId="69361FCE" w14:textId="2CE51219" w:rsidR="0043492E" w:rsidRDefault="0043492E" w:rsidP="00BB32D3">
      <w:pPr>
        <w:spacing w:before="120" w:after="120" w:line="240" w:lineRule="auto"/>
        <w:ind w:firstLine="720"/>
        <w:jc w:val="both"/>
        <w:rPr>
          <w:rFonts w:ascii="Times New Roman" w:eastAsia="Calibri" w:hAnsi="Times New Roman"/>
          <w:iCs/>
          <w:sz w:val="28"/>
          <w:szCs w:val="28"/>
          <w:lang w:val="nl-NL"/>
        </w:rPr>
      </w:pPr>
      <w:r>
        <w:rPr>
          <w:rFonts w:ascii="Times New Roman" w:eastAsia="Calibri" w:hAnsi="Times New Roman"/>
          <w:iCs/>
          <w:sz w:val="28"/>
          <w:szCs w:val="28"/>
          <w:lang w:val="nl-NL"/>
        </w:rPr>
        <w:t xml:space="preserve">Căn cứ kết quả thương thảo hợp đồng và </w:t>
      </w:r>
      <w:r w:rsidR="00015EA4">
        <w:rPr>
          <w:rFonts w:ascii="Times New Roman" w:eastAsia="Calibri" w:hAnsi="Times New Roman"/>
          <w:iCs/>
          <w:sz w:val="28"/>
          <w:szCs w:val="28"/>
          <w:lang w:val="nl-NL"/>
        </w:rPr>
        <w:t>D</w:t>
      </w:r>
      <w:r>
        <w:rPr>
          <w:rFonts w:ascii="Times New Roman" w:eastAsia="Calibri" w:hAnsi="Times New Roman"/>
          <w:iCs/>
          <w:sz w:val="28"/>
          <w:szCs w:val="28"/>
          <w:lang w:val="nl-NL"/>
        </w:rPr>
        <w:t xml:space="preserve">ự thảo hợp đồng gói thầu </w:t>
      </w:r>
      <w:r w:rsidR="00015EA4">
        <w:rPr>
          <w:rFonts w:ascii="Times New Roman" w:eastAsia="Calibri" w:hAnsi="Times New Roman"/>
          <w:iCs/>
          <w:sz w:val="28"/>
          <w:szCs w:val="28"/>
          <w:lang w:val="nl-NL"/>
        </w:rPr>
        <w:t>“</w:t>
      </w:r>
      <w:r w:rsidR="00681165">
        <w:rPr>
          <w:rFonts w:ascii="Times New Roman" w:eastAsia="Calibri" w:hAnsi="Times New Roman"/>
          <w:iCs/>
          <w:sz w:val="28"/>
          <w:szCs w:val="28"/>
          <w:lang w:val="nl-NL"/>
        </w:rPr>
        <w:t>[[GoiThau]]</w:t>
      </w:r>
      <w:r w:rsidR="00015EA4">
        <w:rPr>
          <w:rFonts w:ascii="Times New Roman" w:eastAsia="Calibri" w:hAnsi="Times New Roman"/>
          <w:iCs/>
          <w:sz w:val="28"/>
          <w:szCs w:val="28"/>
          <w:lang w:val="nl-NL"/>
        </w:rPr>
        <w:t>”,</w:t>
      </w:r>
    </w:p>
    <w:p w14:paraId="5C6F118D" w14:textId="6F2495D7" w:rsidR="0043492E" w:rsidRPr="00BB32D3" w:rsidRDefault="00015EA4" w:rsidP="00BB32D3">
      <w:pPr>
        <w:spacing w:before="120" w:after="120" w:line="240" w:lineRule="auto"/>
        <w:ind w:firstLine="720"/>
        <w:jc w:val="both"/>
        <w:rPr>
          <w:rFonts w:ascii="Times New Roman" w:hAnsi="Times New Roman"/>
          <w:sz w:val="28"/>
          <w:szCs w:val="28"/>
          <w:lang w:val="nl-NL"/>
        </w:rPr>
      </w:pPr>
      <w:r w:rsidRPr="00BB32D3">
        <w:rPr>
          <w:rFonts w:ascii="Times New Roman" w:hAnsi="Times New Roman"/>
          <w:sz w:val="28"/>
          <w:szCs w:val="28"/>
          <w:lang w:val="nl-NL"/>
        </w:rPr>
        <w:t xml:space="preserve">Tổ thẩm định đề nghị </w:t>
      </w:r>
      <w:r w:rsidR="00BB32D3">
        <w:rPr>
          <w:rFonts w:ascii="Times New Roman" w:hAnsi="Times New Roman"/>
          <w:sz w:val="28"/>
          <w:szCs w:val="28"/>
          <w:lang w:val="nl-NL"/>
        </w:rPr>
        <w:t>Tổ tư vấn pháp lý CNPN</w:t>
      </w:r>
      <w:r w:rsidRPr="00BB32D3">
        <w:rPr>
          <w:rFonts w:ascii="Times New Roman" w:hAnsi="Times New Roman"/>
          <w:sz w:val="28"/>
          <w:szCs w:val="28"/>
          <w:lang w:val="nl-NL"/>
        </w:rPr>
        <w:t xml:space="preserve"> cho ý kiến về Dự thảo hợp đồng gói thầu “</w:t>
      </w:r>
      <w:r w:rsidR="00681165">
        <w:rPr>
          <w:rFonts w:ascii="Times New Roman" w:eastAsia="Calibri" w:hAnsi="Times New Roman"/>
          <w:iCs/>
          <w:sz w:val="28"/>
          <w:szCs w:val="28"/>
          <w:lang w:val="nl-NL"/>
        </w:rPr>
        <w:t>[[GoiThau]]</w:t>
      </w:r>
      <w:r>
        <w:rPr>
          <w:rFonts w:ascii="Times New Roman" w:eastAsia="Calibri" w:hAnsi="Times New Roman"/>
          <w:iCs/>
          <w:sz w:val="28"/>
          <w:szCs w:val="28"/>
          <w:lang w:val="nl-NL"/>
        </w:rPr>
        <w:t>” kèm theo công văn này./.</w:t>
      </w:r>
    </w:p>
    <w:tbl>
      <w:tblPr>
        <w:tblW w:w="9000" w:type="dxa"/>
        <w:tblInd w:w="108" w:type="dxa"/>
        <w:tblLayout w:type="fixed"/>
        <w:tblLook w:val="04A0" w:firstRow="1" w:lastRow="0" w:firstColumn="1" w:lastColumn="0" w:noHBand="0" w:noVBand="1"/>
      </w:tblPr>
      <w:tblGrid>
        <w:gridCol w:w="4616"/>
        <w:gridCol w:w="4384"/>
      </w:tblGrid>
      <w:tr w:rsidR="00257903" w14:paraId="2025B211" w14:textId="77777777">
        <w:tc>
          <w:tcPr>
            <w:tcW w:w="4616" w:type="dxa"/>
          </w:tcPr>
          <w:p w14:paraId="482AA8C8" w14:textId="77777777" w:rsidR="00257903" w:rsidRDefault="006E1C5E" w:rsidP="00BB32D3">
            <w:pPr>
              <w:spacing w:before="40" w:after="40" w:line="240" w:lineRule="auto"/>
              <w:ind w:right="-360" w:hanging="68"/>
              <w:rPr>
                <w:rFonts w:ascii="Times New Roman" w:hAnsi="Times New Roman"/>
                <w:b/>
                <w:i/>
                <w:szCs w:val="24"/>
              </w:rPr>
            </w:pPr>
            <w:r>
              <w:rPr>
                <w:rFonts w:ascii="Times New Roman" w:hAnsi="Times New Roman"/>
                <w:b/>
                <w:i/>
                <w:szCs w:val="24"/>
              </w:rPr>
              <w:t>Nơi nhận:</w:t>
            </w:r>
          </w:p>
          <w:p w14:paraId="0564CE58" w14:textId="33727BD3" w:rsidR="00BB32D3" w:rsidRDefault="00CC1560" w:rsidP="00CC1560">
            <w:pPr>
              <w:tabs>
                <w:tab w:val="left" w:pos="720"/>
              </w:tabs>
              <w:spacing w:before="40" w:after="40" w:line="240" w:lineRule="auto"/>
              <w:rPr>
                <w:rFonts w:ascii="Times New Roman" w:hAnsi="Times New Roman"/>
                <w:sz w:val="22"/>
                <w:szCs w:val="22"/>
              </w:rPr>
            </w:pPr>
            <w:r>
              <w:rPr>
                <w:rFonts w:ascii="Times New Roman" w:hAnsi="Times New Roman"/>
                <w:sz w:val="22"/>
                <w:szCs w:val="22"/>
              </w:rPr>
              <w:t>-</w:t>
            </w:r>
            <w:r w:rsidR="00BB32D3">
              <w:rPr>
                <w:rFonts w:ascii="Times New Roman" w:hAnsi="Times New Roman"/>
                <w:sz w:val="22"/>
                <w:szCs w:val="22"/>
              </w:rPr>
              <w:t xml:space="preserve"> Như trên</w:t>
            </w:r>
            <w:r w:rsidR="006E1C5E">
              <w:rPr>
                <w:rFonts w:ascii="Times New Roman" w:hAnsi="Times New Roman"/>
                <w:sz w:val="22"/>
                <w:szCs w:val="22"/>
              </w:rPr>
              <w:t>;</w:t>
            </w:r>
          </w:p>
          <w:p w14:paraId="51C809AF" w14:textId="4A052DA3" w:rsidR="00257903" w:rsidRPr="00BB32D3" w:rsidRDefault="00CC1560" w:rsidP="00CC1560">
            <w:pPr>
              <w:tabs>
                <w:tab w:val="left" w:pos="720"/>
              </w:tabs>
              <w:spacing w:before="40" w:after="40" w:line="240" w:lineRule="auto"/>
              <w:rPr>
                <w:rFonts w:ascii="Times New Roman" w:hAnsi="Times New Roman"/>
                <w:sz w:val="22"/>
                <w:szCs w:val="22"/>
              </w:rPr>
            </w:pPr>
            <w:r>
              <w:rPr>
                <w:rFonts w:ascii="Times New Roman" w:hAnsi="Times New Roman"/>
                <w:sz w:val="22"/>
                <w:szCs w:val="22"/>
              </w:rPr>
              <w:t>-</w:t>
            </w:r>
            <w:r w:rsidR="004A095E">
              <w:rPr>
                <w:rFonts w:ascii="Times New Roman" w:hAnsi="Times New Roman"/>
                <w:sz w:val="22"/>
                <w:szCs w:val="22"/>
              </w:rPr>
              <w:t xml:space="preserve"> </w:t>
            </w:r>
            <w:r w:rsidR="005D549C" w:rsidRPr="00BB32D3">
              <w:rPr>
                <w:rFonts w:ascii="Times New Roman" w:hAnsi="Times New Roman"/>
                <w:sz w:val="22"/>
                <w:szCs w:val="22"/>
              </w:rPr>
              <w:t xml:space="preserve">Lưu: </w:t>
            </w:r>
            <w:r w:rsidR="00DE55F8">
              <w:rPr>
                <w:rFonts w:ascii="Times New Roman" w:hAnsi="Times New Roman"/>
                <w:sz w:val="22"/>
                <w:szCs w:val="22"/>
              </w:rPr>
              <w:t>TC</w:t>
            </w:r>
            <w:r w:rsidR="005D549C" w:rsidRPr="00BB32D3">
              <w:rPr>
                <w:rFonts w:ascii="Times New Roman" w:hAnsi="Times New Roman"/>
                <w:sz w:val="22"/>
                <w:szCs w:val="22"/>
              </w:rPr>
              <w:t>.</w:t>
            </w:r>
            <w:r w:rsidR="006E1C5E" w:rsidRPr="00BB32D3">
              <w:rPr>
                <w:rFonts w:ascii="Times New Roman" w:hAnsi="Times New Roman"/>
                <w:sz w:val="22"/>
                <w:szCs w:val="22"/>
              </w:rPr>
              <w:t xml:space="preserve"> </w:t>
            </w:r>
            <w:r w:rsidR="00DE55F8">
              <w:rPr>
                <w:rFonts w:ascii="Times New Roman" w:hAnsi="Times New Roman"/>
                <w:sz w:val="22"/>
                <w:szCs w:val="22"/>
              </w:rPr>
              <w:t>H</w:t>
            </w:r>
            <w:r w:rsidR="005D549C" w:rsidRPr="00BB32D3">
              <w:rPr>
                <w:rFonts w:ascii="Times New Roman" w:hAnsi="Times New Roman"/>
                <w:sz w:val="22"/>
                <w:szCs w:val="22"/>
              </w:rPr>
              <w:t>0</w:t>
            </w:r>
            <w:r w:rsidR="00BB32D3">
              <w:rPr>
                <w:rFonts w:ascii="Times New Roman" w:hAnsi="Times New Roman"/>
                <w:sz w:val="22"/>
                <w:szCs w:val="22"/>
              </w:rPr>
              <w:t>3</w:t>
            </w:r>
            <w:r w:rsidR="006E1C5E" w:rsidRPr="00BB32D3">
              <w:rPr>
                <w:rFonts w:ascii="Times New Roman" w:hAnsi="Times New Roman"/>
                <w:sz w:val="22"/>
                <w:szCs w:val="22"/>
              </w:rPr>
              <w:t>.</w:t>
            </w:r>
          </w:p>
        </w:tc>
        <w:tc>
          <w:tcPr>
            <w:tcW w:w="4384" w:type="dxa"/>
          </w:tcPr>
          <w:p w14:paraId="022850D9" w14:textId="77777777" w:rsidR="00257903" w:rsidRDefault="00015EA4" w:rsidP="001A3BDC">
            <w:pPr>
              <w:spacing w:before="40" w:after="40" w:line="240" w:lineRule="auto"/>
              <w:ind w:right="-360"/>
              <w:jc w:val="center"/>
              <w:rPr>
                <w:rFonts w:ascii="Times New Roman" w:hAnsi="Times New Roman"/>
                <w:b/>
              </w:rPr>
            </w:pPr>
            <w:r>
              <w:rPr>
                <w:rFonts w:ascii="Times New Roman" w:hAnsi="Times New Roman"/>
                <w:b/>
              </w:rPr>
              <w:t>TỔ TRƯỞNG TỔ THẨM ĐỊNH</w:t>
            </w:r>
          </w:p>
          <w:p w14:paraId="5FB2593D" w14:textId="77777777" w:rsidR="00257903" w:rsidRDefault="00257903" w:rsidP="001A3BDC">
            <w:pPr>
              <w:spacing w:before="40" w:after="40" w:line="240" w:lineRule="auto"/>
              <w:ind w:right="-360"/>
              <w:jc w:val="center"/>
              <w:rPr>
                <w:rFonts w:ascii="Times New Roman" w:hAnsi="Times New Roman"/>
                <w:b/>
              </w:rPr>
            </w:pPr>
          </w:p>
          <w:p w14:paraId="58167325" w14:textId="77777777" w:rsidR="00257903" w:rsidRDefault="00257903" w:rsidP="001A3BDC">
            <w:pPr>
              <w:spacing w:before="40" w:after="40" w:line="240" w:lineRule="auto"/>
              <w:ind w:right="-360"/>
              <w:jc w:val="center"/>
              <w:rPr>
                <w:rFonts w:ascii="Times New Roman" w:hAnsi="Times New Roman"/>
                <w:b/>
              </w:rPr>
            </w:pPr>
          </w:p>
          <w:p w14:paraId="704C3831" w14:textId="77777777" w:rsidR="00257903" w:rsidRDefault="00257903" w:rsidP="001A3BDC">
            <w:pPr>
              <w:spacing w:before="40" w:after="40" w:line="240" w:lineRule="auto"/>
              <w:ind w:right="-360"/>
              <w:jc w:val="center"/>
              <w:rPr>
                <w:rFonts w:ascii="Times New Roman" w:hAnsi="Times New Roman"/>
                <w:b/>
              </w:rPr>
            </w:pPr>
          </w:p>
          <w:p w14:paraId="3714A344" w14:textId="77777777" w:rsidR="00257903" w:rsidRDefault="00257903" w:rsidP="001A3BDC">
            <w:pPr>
              <w:spacing w:before="40" w:after="40" w:line="240" w:lineRule="auto"/>
              <w:ind w:right="-360"/>
              <w:jc w:val="center"/>
              <w:rPr>
                <w:rFonts w:ascii="Times New Roman" w:hAnsi="Times New Roman"/>
                <w:b/>
              </w:rPr>
            </w:pPr>
          </w:p>
          <w:p w14:paraId="2DC83E19" w14:textId="77777777" w:rsidR="00257903" w:rsidRDefault="00257903" w:rsidP="001A3BDC">
            <w:pPr>
              <w:spacing w:before="40" w:after="40" w:line="240" w:lineRule="auto"/>
              <w:ind w:right="-360"/>
              <w:jc w:val="center"/>
              <w:rPr>
                <w:rFonts w:ascii="Times New Roman" w:hAnsi="Times New Roman"/>
                <w:b/>
              </w:rPr>
            </w:pPr>
          </w:p>
          <w:p w14:paraId="7603091D" w14:textId="77777777" w:rsidR="00257903" w:rsidRDefault="00257903" w:rsidP="001A3BDC">
            <w:pPr>
              <w:spacing w:before="40" w:after="40" w:line="240" w:lineRule="auto"/>
              <w:ind w:right="-360"/>
              <w:jc w:val="center"/>
              <w:rPr>
                <w:rFonts w:ascii="Times New Roman" w:hAnsi="Times New Roman"/>
                <w:b/>
              </w:rPr>
            </w:pPr>
          </w:p>
          <w:p w14:paraId="6D819B0A" w14:textId="46DCEE81" w:rsidR="00257903" w:rsidRDefault="00681165" w:rsidP="00681165">
            <w:pPr>
              <w:spacing w:before="40" w:after="40" w:line="240" w:lineRule="auto"/>
              <w:ind w:right="-360"/>
              <w:jc w:val="center"/>
              <w:rPr>
                <w:rFonts w:ascii="Times New Roman" w:hAnsi="Times New Roman"/>
                <w:b/>
                <w:sz w:val="28"/>
                <w:szCs w:val="28"/>
              </w:rPr>
            </w:pPr>
            <w:r>
              <w:rPr>
                <w:rFonts w:ascii="Times New Roman" w:hAnsi="Times New Roman"/>
                <w:b/>
                <w:sz w:val="28"/>
                <w:szCs w:val="28"/>
              </w:rPr>
              <w:t>[[TTD_1]]</w:t>
            </w:r>
          </w:p>
        </w:tc>
      </w:tr>
    </w:tbl>
    <w:p w14:paraId="031D1576" w14:textId="77777777" w:rsidR="003C4CA0" w:rsidRDefault="003C4CA0" w:rsidP="001A3BDC">
      <w:pPr>
        <w:pStyle w:val="Heading3"/>
        <w:tabs>
          <w:tab w:val="center" w:pos="2160"/>
          <w:tab w:val="center" w:pos="7560"/>
        </w:tabs>
        <w:spacing w:before="40" w:after="40" w:line="240" w:lineRule="auto"/>
        <w:ind w:left="-450"/>
        <w:jc w:val="both"/>
        <w:rPr>
          <w:rFonts w:ascii="Times New Roman" w:hAnsi="Times New Roman"/>
          <w:i/>
          <w:szCs w:val="28"/>
        </w:rPr>
        <w:sectPr w:rsidR="003C4CA0" w:rsidSect="00CC1560">
          <w:pgSz w:w="11907" w:h="16840"/>
          <w:pgMar w:top="1135" w:right="851" w:bottom="1134" w:left="1985" w:header="0" w:footer="459" w:gutter="0"/>
          <w:cols w:space="720"/>
        </w:sectPr>
      </w:pPr>
    </w:p>
    <w:tbl>
      <w:tblPr>
        <w:tblW w:w="9674" w:type="dxa"/>
        <w:tblInd w:w="-318" w:type="dxa"/>
        <w:tblLook w:val="01E0" w:firstRow="1" w:lastRow="1" w:firstColumn="1" w:lastColumn="1" w:noHBand="0" w:noVBand="0"/>
      </w:tblPr>
      <w:tblGrid>
        <w:gridCol w:w="3687"/>
        <w:gridCol w:w="5987"/>
      </w:tblGrid>
      <w:tr w:rsidR="003C4CA0" w:rsidRPr="003C4CA0" w14:paraId="4E89A117" w14:textId="77777777" w:rsidTr="00C02046">
        <w:trPr>
          <w:trHeight w:val="1088"/>
        </w:trPr>
        <w:tc>
          <w:tcPr>
            <w:tcW w:w="3687" w:type="dxa"/>
          </w:tcPr>
          <w:p w14:paraId="424BA5F0" w14:textId="77777777" w:rsidR="003C4CA0" w:rsidRPr="003C4CA0" w:rsidRDefault="003C4CA0" w:rsidP="003C4CA0">
            <w:pPr>
              <w:spacing w:after="0" w:line="240" w:lineRule="auto"/>
              <w:jc w:val="center"/>
              <w:rPr>
                <w:rFonts w:ascii="Times New Roman" w:eastAsia="Times New Roman" w:hAnsi="Times New Roman"/>
                <w:sz w:val="26"/>
                <w:szCs w:val="26"/>
                <w:lang w:eastAsia="en-US"/>
              </w:rPr>
            </w:pPr>
            <w:r w:rsidRPr="003C4CA0">
              <w:rPr>
                <w:rFonts w:ascii="Times New Roman" w:eastAsia="Times New Roman" w:hAnsi="Times New Roman"/>
                <w:sz w:val="26"/>
                <w:szCs w:val="26"/>
                <w:lang w:eastAsia="en-US"/>
              </w:rPr>
              <w:lastRenderedPageBreak/>
              <w:t>CHI NHÁNH PHÍA NAM</w:t>
            </w:r>
          </w:p>
          <w:p w14:paraId="6B29B177" w14:textId="77777777" w:rsidR="003C4CA0" w:rsidRPr="003C4CA0" w:rsidRDefault="003C4CA0" w:rsidP="003C4CA0">
            <w:pPr>
              <w:spacing w:after="0" w:line="240" w:lineRule="auto"/>
              <w:jc w:val="center"/>
              <w:rPr>
                <w:rFonts w:ascii="Times New Roman" w:eastAsia="Times New Roman" w:hAnsi="Times New Roman"/>
                <w:b/>
                <w:sz w:val="26"/>
                <w:szCs w:val="26"/>
                <w:lang w:eastAsia="en-US"/>
              </w:rPr>
            </w:pPr>
            <w:r w:rsidRPr="003C4CA0">
              <w:rPr>
                <w:rFonts w:ascii="Times New Roman" w:eastAsia="Times New Roman" w:hAnsi="Times New Roman"/>
                <w:b/>
                <w:sz w:val="26"/>
                <w:szCs w:val="26"/>
                <w:lang w:eastAsia="en-US"/>
              </w:rPr>
              <w:t>TỔ TƯ VẤN PHÁP LÝ</w:t>
            </w:r>
          </w:p>
          <w:p w14:paraId="398A14CC" w14:textId="77777777" w:rsidR="003C4CA0" w:rsidRPr="003C4CA0" w:rsidRDefault="003C4CA0" w:rsidP="003C4CA0">
            <w:pPr>
              <w:spacing w:after="0" w:line="240" w:lineRule="auto"/>
              <w:jc w:val="center"/>
              <w:rPr>
                <w:rFonts w:ascii="Times New Roman" w:eastAsia="Times New Roman" w:hAnsi="Times New Roman"/>
                <w:b/>
                <w:sz w:val="26"/>
                <w:szCs w:val="26"/>
                <w:lang w:eastAsia="en-US"/>
              </w:rPr>
            </w:pPr>
            <w:r w:rsidRPr="003C4CA0">
              <w:rPr>
                <w:rFonts w:ascii="Times New Roman" w:eastAsia="Times New Roman" w:hAnsi="Times New Roman"/>
                <w:noProof/>
                <w:sz w:val="26"/>
                <w:szCs w:val="26"/>
                <w:lang w:eastAsia="en-US"/>
              </w:rPr>
              <mc:AlternateContent>
                <mc:Choice Requires="wps">
                  <w:drawing>
                    <wp:anchor distT="0" distB="0" distL="114300" distR="114300" simplePos="0" relativeHeight="251666432" behindDoc="0" locked="0" layoutInCell="1" allowOverlap="1" wp14:anchorId="15E8DC91" wp14:editId="2162767A">
                      <wp:simplePos x="0" y="0"/>
                      <wp:positionH relativeFrom="column">
                        <wp:posOffset>779145</wp:posOffset>
                      </wp:positionH>
                      <wp:positionV relativeFrom="paragraph">
                        <wp:posOffset>27940</wp:posOffset>
                      </wp:positionV>
                      <wp:extent cx="603885" cy="0"/>
                      <wp:effectExtent l="5080" t="5715" r="10160" b="13335"/>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0F202C4" id="Line 1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35pt,2.2pt" to="108.9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sLEg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"/>
                  </w:pict>
                </mc:Fallback>
              </mc:AlternateContent>
            </w:r>
          </w:p>
          <w:p w14:paraId="014CA59D" w14:textId="3F9B7A33" w:rsidR="003C4CA0" w:rsidRPr="003C4CA0" w:rsidRDefault="003C4CA0" w:rsidP="00681165">
            <w:pPr>
              <w:spacing w:after="0" w:line="240" w:lineRule="auto"/>
              <w:jc w:val="center"/>
              <w:rPr>
                <w:rFonts w:ascii="Times New Roman" w:eastAsia="Times New Roman" w:hAnsi="Times New Roman"/>
                <w:sz w:val="26"/>
                <w:szCs w:val="26"/>
                <w:lang w:eastAsia="en-US"/>
              </w:rPr>
            </w:pPr>
            <w:r w:rsidRPr="003C4CA0">
              <w:rPr>
                <w:rFonts w:ascii="Times New Roman" w:eastAsia="Times New Roman" w:hAnsi="Times New Roman"/>
                <w:sz w:val="26"/>
                <w:szCs w:val="26"/>
                <w:lang w:eastAsia="en-US"/>
              </w:rPr>
              <w:t xml:space="preserve">V/v thẩm định dự thảo Hợp đồng </w:t>
            </w:r>
            <w:r w:rsidRPr="003C4CA0">
              <w:rPr>
                <w:rFonts w:ascii="Times New Roman" w:eastAsia="Times New Roman" w:hAnsi="Times New Roman"/>
                <w:i/>
                <w:sz w:val="26"/>
                <w:szCs w:val="28"/>
                <w:lang w:eastAsia="en-US"/>
              </w:rPr>
              <w:t>“</w:t>
            </w:r>
            <w:r w:rsidR="00681165">
              <w:rPr>
                <w:rFonts w:ascii="Times New Roman" w:eastAsia="Times New Roman" w:hAnsi="Times New Roman"/>
                <w:i/>
                <w:sz w:val="26"/>
                <w:szCs w:val="28"/>
                <w:lang w:eastAsia="en-US"/>
              </w:rPr>
              <w:t>[[GoiThau]]</w:t>
            </w:r>
            <w:r w:rsidRPr="003C4CA0">
              <w:rPr>
                <w:rFonts w:ascii="Times New Roman" w:eastAsia="Times New Roman" w:hAnsi="Times New Roman"/>
                <w:i/>
                <w:sz w:val="26"/>
                <w:szCs w:val="28"/>
                <w:lang w:eastAsia="en-US"/>
              </w:rPr>
              <w:t>”</w:t>
            </w:r>
            <w:r w:rsidRPr="003C4CA0">
              <w:rPr>
                <w:rFonts w:ascii="Times New Roman" w:eastAsia="Times New Roman" w:hAnsi="Times New Roman"/>
                <w:sz w:val="26"/>
                <w:szCs w:val="26"/>
                <w:lang w:eastAsia="en-US"/>
              </w:rPr>
              <w:t xml:space="preserve"> </w:t>
            </w:r>
          </w:p>
        </w:tc>
        <w:tc>
          <w:tcPr>
            <w:tcW w:w="5987" w:type="dxa"/>
          </w:tcPr>
          <w:p w14:paraId="747A20CB" w14:textId="77777777" w:rsidR="003C4CA0" w:rsidRPr="003C4CA0" w:rsidRDefault="003C4CA0" w:rsidP="003C4CA0">
            <w:pPr>
              <w:spacing w:after="0" w:line="240" w:lineRule="auto"/>
              <w:jc w:val="center"/>
              <w:rPr>
                <w:rFonts w:ascii="Times New Roman" w:eastAsia="Times New Roman" w:hAnsi="Times New Roman"/>
                <w:b/>
                <w:sz w:val="26"/>
                <w:szCs w:val="26"/>
                <w:lang w:eastAsia="en-US"/>
              </w:rPr>
            </w:pPr>
            <w:r w:rsidRPr="003C4CA0">
              <w:rPr>
                <w:rFonts w:ascii="Times New Roman" w:eastAsia="Times New Roman" w:hAnsi="Times New Roman"/>
                <w:b/>
                <w:sz w:val="26"/>
                <w:szCs w:val="26"/>
                <w:lang w:eastAsia="en-US"/>
              </w:rPr>
              <w:t>CỘNG HOÀ XÃ HỘI CHỦ NGHĨA VIỆT NAM</w:t>
            </w:r>
          </w:p>
          <w:p w14:paraId="0C4904C3" w14:textId="77777777" w:rsidR="003C4CA0" w:rsidRPr="003C4CA0" w:rsidRDefault="003C4CA0" w:rsidP="003C4CA0">
            <w:pPr>
              <w:spacing w:after="0" w:line="240" w:lineRule="auto"/>
              <w:jc w:val="center"/>
              <w:rPr>
                <w:rFonts w:ascii="Times New Roman" w:eastAsia="Times New Roman" w:hAnsi="Times New Roman"/>
                <w:b/>
                <w:sz w:val="26"/>
                <w:szCs w:val="26"/>
                <w:lang w:eastAsia="en-US"/>
              </w:rPr>
            </w:pPr>
            <w:r w:rsidRPr="003C4CA0">
              <w:rPr>
                <w:rFonts w:ascii="Times New Roman" w:eastAsia="Times New Roman" w:hAnsi="Times New Roman"/>
                <w:b/>
                <w:sz w:val="26"/>
                <w:szCs w:val="26"/>
                <w:lang w:eastAsia="en-US"/>
              </w:rPr>
              <w:t>Độc lập - Tự do - Hạnh phúc</w:t>
            </w:r>
          </w:p>
          <w:p w14:paraId="684852FA" w14:textId="77777777" w:rsidR="003C4CA0" w:rsidRPr="003C4CA0" w:rsidRDefault="003C4CA0" w:rsidP="003C4CA0">
            <w:pPr>
              <w:spacing w:after="0" w:line="240" w:lineRule="auto"/>
              <w:jc w:val="center"/>
              <w:rPr>
                <w:rFonts w:ascii="Times New Roman" w:eastAsia="Times New Roman" w:hAnsi="Times New Roman"/>
                <w:i/>
                <w:sz w:val="26"/>
                <w:szCs w:val="26"/>
                <w:lang w:eastAsia="en-US"/>
              </w:rPr>
            </w:pPr>
            <w:r w:rsidRPr="003C4CA0">
              <w:rPr>
                <w:rFonts w:ascii="Times New Roman" w:eastAsia="Times New Roman" w:hAnsi="Times New Roman"/>
                <w:noProof/>
                <w:sz w:val="26"/>
                <w:szCs w:val="26"/>
                <w:lang w:eastAsia="en-US"/>
              </w:rPr>
              <mc:AlternateContent>
                <mc:Choice Requires="wps">
                  <w:drawing>
                    <wp:anchor distT="0" distB="0" distL="114300" distR="114300" simplePos="0" relativeHeight="251665408" behindDoc="0" locked="0" layoutInCell="1" allowOverlap="1" wp14:anchorId="5967EAF4" wp14:editId="02AD7B2B">
                      <wp:simplePos x="0" y="0"/>
                      <wp:positionH relativeFrom="column">
                        <wp:posOffset>764540</wp:posOffset>
                      </wp:positionH>
                      <wp:positionV relativeFrom="paragraph">
                        <wp:posOffset>24130</wp:posOffset>
                      </wp:positionV>
                      <wp:extent cx="2001520" cy="0"/>
                      <wp:effectExtent l="7620" t="11430" r="10160" b="7620"/>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BDBDF4A" id="Line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2pt,1.9pt" to="217.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u56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"/>
                  </w:pict>
                </mc:Fallback>
              </mc:AlternateContent>
            </w:r>
          </w:p>
          <w:p w14:paraId="39A42C1E" w14:textId="77777777" w:rsidR="003C4CA0" w:rsidRPr="003C4CA0" w:rsidRDefault="003C4CA0" w:rsidP="003C4CA0">
            <w:pPr>
              <w:spacing w:after="0" w:line="240" w:lineRule="auto"/>
              <w:jc w:val="right"/>
              <w:rPr>
                <w:rFonts w:ascii="Times New Roman" w:eastAsia="Times New Roman" w:hAnsi="Times New Roman"/>
                <w:i/>
                <w:sz w:val="26"/>
                <w:szCs w:val="26"/>
                <w:lang w:eastAsia="en-US"/>
              </w:rPr>
            </w:pPr>
          </w:p>
          <w:p w14:paraId="6A3D58EE" w14:textId="133924B3" w:rsidR="003C4CA0" w:rsidRPr="003C4CA0" w:rsidRDefault="003C4CA0" w:rsidP="00681165">
            <w:pPr>
              <w:spacing w:after="0" w:line="240" w:lineRule="auto"/>
              <w:jc w:val="right"/>
              <w:rPr>
                <w:rFonts w:ascii="Times New Roman" w:eastAsia="Times New Roman" w:hAnsi="Times New Roman"/>
                <w:sz w:val="26"/>
                <w:szCs w:val="26"/>
                <w:lang w:eastAsia="en-US"/>
              </w:rPr>
            </w:pPr>
            <w:r w:rsidRPr="003C4CA0">
              <w:rPr>
                <w:rFonts w:ascii="Times New Roman" w:eastAsia="Times New Roman" w:hAnsi="Times New Roman"/>
                <w:i/>
                <w:sz w:val="26"/>
                <w:szCs w:val="26"/>
                <w:lang w:eastAsia="en-US"/>
              </w:rPr>
              <w:t>TP. HCM,</w:t>
            </w:r>
            <w:r w:rsidRPr="003C4CA0">
              <w:rPr>
                <w:rFonts w:ascii="VNI-Times" w:eastAsia="Times New Roman" w:hAnsi="VNI-Times"/>
                <w:sz w:val="26"/>
                <w:szCs w:val="26"/>
                <w:lang w:eastAsia="en-US"/>
              </w:rPr>
              <w:t xml:space="preserve"> </w:t>
            </w:r>
            <w:r w:rsidR="00C02046" w:rsidRPr="00C02046">
              <w:rPr>
                <w:rFonts w:ascii="Times New Roman" w:eastAsia="Times New Roman" w:hAnsi="Times New Roman"/>
                <w:i/>
                <w:sz w:val="26"/>
                <w:szCs w:val="26"/>
                <w:lang w:eastAsia="en-US"/>
              </w:rPr>
              <w:t>[[BCTD_KQ_d_c]]</w:t>
            </w:r>
          </w:p>
        </w:tc>
      </w:tr>
    </w:tbl>
    <w:p w14:paraId="10F5C826" w14:textId="77777777" w:rsidR="003C4CA0" w:rsidRPr="003C4CA0" w:rsidRDefault="003C4CA0" w:rsidP="003C4CA0">
      <w:pPr>
        <w:spacing w:after="0" w:line="240" w:lineRule="auto"/>
        <w:rPr>
          <w:rFonts w:ascii="Times New Roman" w:eastAsia="Times New Roman" w:hAnsi="Times New Roman"/>
          <w:i/>
          <w:sz w:val="26"/>
          <w:szCs w:val="26"/>
          <w:lang w:eastAsia="en-US"/>
        </w:rPr>
      </w:pPr>
      <w:r w:rsidRPr="003C4CA0">
        <w:rPr>
          <w:rFonts w:ascii="Times New Roman" w:eastAsia="Times New Roman" w:hAnsi="Times New Roman"/>
          <w:i/>
          <w:sz w:val="26"/>
          <w:szCs w:val="26"/>
          <w:lang w:eastAsia="en-US"/>
        </w:rPr>
        <w:t xml:space="preserve">                              </w:t>
      </w:r>
    </w:p>
    <w:p w14:paraId="400C16A6" w14:textId="711C9AA3" w:rsidR="003C4CA0" w:rsidRPr="003C4CA0" w:rsidRDefault="003C4CA0" w:rsidP="003C4CA0">
      <w:pPr>
        <w:spacing w:after="0" w:line="240" w:lineRule="auto"/>
        <w:jc w:val="center"/>
        <w:rPr>
          <w:rFonts w:ascii="Times New Roman" w:eastAsia="Times New Roman" w:hAnsi="Times New Roman"/>
          <w:sz w:val="26"/>
          <w:szCs w:val="26"/>
          <w:lang w:eastAsia="en-US"/>
        </w:rPr>
      </w:pPr>
      <w:r w:rsidRPr="003C4CA0">
        <w:rPr>
          <w:rFonts w:ascii="Times New Roman" w:eastAsia="Times New Roman" w:hAnsi="Times New Roman"/>
          <w:sz w:val="28"/>
          <w:szCs w:val="28"/>
          <w:lang w:eastAsia="en-US"/>
        </w:rPr>
        <w:t>Kính gửi: Tổ thấm định gói thầu "</w:t>
      </w:r>
      <w:r w:rsidR="00681165">
        <w:rPr>
          <w:rFonts w:ascii="Times New Roman" w:eastAsia="Times New Roman" w:hAnsi="Times New Roman"/>
          <w:sz w:val="28"/>
          <w:szCs w:val="28"/>
          <w:lang w:eastAsia="en-US"/>
        </w:rPr>
        <w:t>[[GoiThau]]</w:t>
      </w:r>
      <w:r w:rsidRPr="003C4CA0">
        <w:rPr>
          <w:rFonts w:ascii="Times New Roman" w:eastAsia="Times New Roman" w:hAnsi="Times New Roman"/>
          <w:sz w:val="28"/>
          <w:szCs w:val="28"/>
          <w:lang w:eastAsia="en-US"/>
        </w:rPr>
        <w:t>"</w:t>
      </w:r>
    </w:p>
    <w:p w14:paraId="2ACDA4AA" w14:textId="77777777" w:rsidR="003C4CA0" w:rsidRPr="003C4CA0" w:rsidRDefault="003C4CA0" w:rsidP="003C4CA0">
      <w:pPr>
        <w:spacing w:after="0" w:line="240" w:lineRule="auto"/>
        <w:jc w:val="center"/>
        <w:rPr>
          <w:rFonts w:ascii="Times New Roman" w:eastAsia="Times New Roman" w:hAnsi="Times New Roman"/>
          <w:b/>
          <w:sz w:val="26"/>
          <w:szCs w:val="26"/>
          <w:lang w:val="vi-VN" w:eastAsia="en-US"/>
        </w:rPr>
      </w:pPr>
    </w:p>
    <w:p w14:paraId="2E32D6BD" w14:textId="2E04C132" w:rsidR="003C4CA0" w:rsidRPr="003C4CA0" w:rsidRDefault="003C4CA0" w:rsidP="003C4CA0">
      <w:pPr>
        <w:spacing w:before="80" w:after="80" w:line="240" w:lineRule="auto"/>
        <w:ind w:firstLine="720"/>
        <w:jc w:val="both"/>
        <w:rPr>
          <w:rFonts w:ascii="Times New Roman" w:eastAsia="Times New Roman" w:hAnsi="Times New Roman"/>
          <w:sz w:val="28"/>
          <w:szCs w:val="28"/>
          <w:lang w:val="vi-VN" w:eastAsia="en-US"/>
        </w:rPr>
      </w:pPr>
      <w:r w:rsidRPr="003C4CA0">
        <w:rPr>
          <w:rFonts w:ascii="Times New Roman" w:eastAsia="Times New Roman" w:hAnsi="Times New Roman"/>
          <w:sz w:val="28"/>
          <w:szCs w:val="28"/>
          <w:lang w:val="vi-VN" w:eastAsia="en-US"/>
        </w:rPr>
        <w:t xml:space="preserve">Phúc đáp đề nghị của Tổ thẩm định về việc thẩm định dự thảo Hợp đồng </w:t>
      </w:r>
      <w:r w:rsidRPr="003C4CA0">
        <w:rPr>
          <w:rFonts w:ascii="Times New Roman" w:eastAsia="Times New Roman" w:hAnsi="Times New Roman"/>
          <w:i/>
          <w:sz w:val="28"/>
          <w:szCs w:val="28"/>
          <w:lang w:val="vi-VN" w:eastAsia="en-US"/>
        </w:rPr>
        <w:t>“</w:t>
      </w:r>
      <w:r w:rsidR="00681165">
        <w:rPr>
          <w:rFonts w:ascii="Times New Roman" w:eastAsia="Times New Roman" w:hAnsi="Times New Roman"/>
          <w:i/>
          <w:sz w:val="28"/>
          <w:szCs w:val="28"/>
          <w:lang w:eastAsia="en-US"/>
        </w:rPr>
        <w:t>[[GoiThau]]</w:t>
      </w:r>
      <w:r w:rsidRPr="003C4CA0">
        <w:rPr>
          <w:rFonts w:ascii="Times New Roman" w:eastAsia="Times New Roman" w:hAnsi="Times New Roman"/>
          <w:i/>
          <w:sz w:val="28"/>
          <w:szCs w:val="28"/>
          <w:lang w:val="vi-VN" w:eastAsia="en-US"/>
        </w:rPr>
        <w:t>”</w:t>
      </w:r>
      <w:r w:rsidRPr="003C4CA0">
        <w:rPr>
          <w:rFonts w:ascii="Times New Roman" w:eastAsia="Times New Roman" w:hAnsi="Times New Roman"/>
          <w:sz w:val="28"/>
          <w:szCs w:val="28"/>
          <w:lang w:val="vi-VN" w:eastAsia="en-US"/>
        </w:rPr>
        <w:t>,Tổ tư vấn pháp lý Chi nhánh Phía Nam có ý kiến thẩm định về pháp lý như sau:</w:t>
      </w:r>
    </w:p>
    <w:p w14:paraId="6F64E75A" w14:textId="77777777" w:rsidR="003C4CA0" w:rsidRPr="003C4CA0" w:rsidRDefault="003C4CA0" w:rsidP="003C4CA0">
      <w:pPr>
        <w:spacing w:before="80" w:after="80" w:line="240" w:lineRule="auto"/>
        <w:ind w:firstLine="720"/>
        <w:jc w:val="both"/>
        <w:rPr>
          <w:rFonts w:ascii="Times New Roman" w:eastAsia="Times New Roman" w:hAnsi="Times New Roman"/>
          <w:b/>
          <w:sz w:val="28"/>
          <w:szCs w:val="28"/>
          <w:lang w:val="vi-VN" w:eastAsia="en-US"/>
        </w:rPr>
      </w:pPr>
      <w:r w:rsidRPr="003C4CA0">
        <w:rPr>
          <w:rFonts w:ascii="Times New Roman" w:eastAsia="Times New Roman" w:hAnsi="Times New Roman"/>
          <w:b/>
          <w:sz w:val="28"/>
          <w:szCs w:val="28"/>
          <w:lang w:val="vi-VN" w:eastAsia="en-US"/>
        </w:rPr>
        <w:t>I. MỘT SỐ VẤN ĐỀ CHUNG</w:t>
      </w:r>
    </w:p>
    <w:p w14:paraId="0D0C479B" w14:textId="77777777" w:rsidR="003C4CA0" w:rsidRPr="003C4CA0" w:rsidRDefault="003C4CA0" w:rsidP="003C4CA0">
      <w:pPr>
        <w:spacing w:before="80" w:after="80" w:line="240" w:lineRule="auto"/>
        <w:ind w:firstLine="720"/>
        <w:jc w:val="both"/>
        <w:rPr>
          <w:rFonts w:ascii="Times New Roman" w:eastAsia="Times New Roman" w:hAnsi="Times New Roman"/>
          <w:b/>
          <w:sz w:val="28"/>
          <w:szCs w:val="28"/>
          <w:lang w:val="vi-VN" w:eastAsia="en-US"/>
        </w:rPr>
      </w:pPr>
      <w:r w:rsidRPr="003C4CA0">
        <w:rPr>
          <w:rFonts w:ascii="Times New Roman" w:eastAsia="Times New Roman" w:hAnsi="Times New Roman"/>
          <w:b/>
          <w:sz w:val="28"/>
          <w:szCs w:val="28"/>
          <w:lang w:val="vi-VN" w:eastAsia="en-US"/>
        </w:rPr>
        <w:t>1. Công tác lập, thẩm định, phê duyệt kế hoạch lựa chọn nhà thầu</w:t>
      </w:r>
    </w:p>
    <w:p w14:paraId="2B23CBF8" w14:textId="4408C704" w:rsidR="003C4CA0" w:rsidRPr="003C4CA0" w:rsidRDefault="003C4CA0" w:rsidP="003C4CA0">
      <w:pPr>
        <w:spacing w:before="80" w:after="80" w:line="240" w:lineRule="auto"/>
        <w:ind w:firstLine="720"/>
        <w:jc w:val="both"/>
        <w:rPr>
          <w:rFonts w:ascii="Times New Roman" w:eastAsia="Times New Roman" w:hAnsi="Times New Roman"/>
          <w:sz w:val="28"/>
          <w:szCs w:val="28"/>
          <w:lang w:val="vi-VN" w:eastAsia="en-US"/>
        </w:rPr>
      </w:pPr>
      <w:r w:rsidRPr="003C4CA0">
        <w:rPr>
          <w:rFonts w:ascii="Times New Roman" w:eastAsia="Times New Roman" w:hAnsi="Times New Roman"/>
          <w:sz w:val="28"/>
          <w:szCs w:val="28"/>
          <w:lang w:val="vi-VN" w:eastAsia="en-US"/>
        </w:rPr>
        <w:t xml:space="preserve">Công tác lập, thẩm định, phê duyệt kế hoạch lựa chọn nhà thầu các gói thầu thuộc nhiệm vụ KH&amp;CN </w:t>
      </w:r>
      <w:r w:rsidRPr="003C4CA0">
        <w:rPr>
          <w:rFonts w:ascii="Times New Roman" w:eastAsia="Times New Roman" w:hAnsi="Times New Roman"/>
          <w:i/>
          <w:sz w:val="28"/>
          <w:szCs w:val="28"/>
          <w:lang w:val="vi-VN" w:eastAsia="en-US"/>
        </w:rPr>
        <w:t>“</w:t>
      </w:r>
      <w:r w:rsidR="00681165">
        <w:rPr>
          <w:rFonts w:ascii="Times New Roman" w:eastAsia="Times New Roman" w:hAnsi="Times New Roman"/>
          <w:i/>
          <w:sz w:val="28"/>
          <w:szCs w:val="28"/>
          <w:lang w:eastAsia="en-US"/>
        </w:rPr>
        <w:t>[[DuAn]]</w:t>
      </w:r>
      <w:r w:rsidRPr="003C4CA0">
        <w:rPr>
          <w:rFonts w:ascii="Times New Roman" w:eastAsia="Times New Roman" w:hAnsi="Times New Roman"/>
          <w:i/>
          <w:sz w:val="28"/>
          <w:szCs w:val="28"/>
          <w:lang w:val="vi-VN" w:eastAsia="en-US"/>
        </w:rPr>
        <w:t>”</w:t>
      </w:r>
      <w:r w:rsidRPr="003C4CA0">
        <w:rPr>
          <w:rFonts w:ascii="Times New Roman" w:eastAsia="Times New Roman" w:hAnsi="Times New Roman"/>
          <w:sz w:val="28"/>
          <w:szCs w:val="28"/>
          <w:lang w:val="vi-VN" w:eastAsia="en-US"/>
        </w:rPr>
        <w:t xml:space="preserve"> đã được các cơ quan, đơn vị có thẩm quyền theo quy định Điểm d, Khoản 3 Điều 14 Thông tư số 05/2021/TT-BQP ngày 12/01/2021 của Bộ Quốc phòng, bao gồm Phòng Độ bền Nhiệt đới, Tổ chuyên gia và Tổ thẩm định chủ trì thẩm định, cụ thể:</w:t>
      </w:r>
    </w:p>
    <w:p w14:paraId="1754A796" w14:textId="37D8EB06" w:rsidR="003C4CA0" w:rsidRPr="003C4CA0" w:rsidRDefault="003C4CA0" w:rsidP="003C4CA0">
      <w:pPr>
        <w:spacing w:before="80" w:after="80" w:line="240" w:lineRule="auto"/>
        <w:ind w:firstLine="720"/>
        <w:jc w:val="both"/>
        <w:rPr>
          <w:rFonts w:ascii="Times New Roman" w:eastAsia="Times New Roman" w:hAnsi="Times New Roman"/>
          <w:sz w:val="28"/>
          <w:szCs w:val="28"/>
          <w:lang w:val="vi-VN" w:eastAsia="en-US"/>
        </w:rPr>
      </w:pPr>
      <w:r w:rsidRPr="003C4CA0">
        <w:rPr>
          <w:rFonts w:ascii="Times New Roman" w:eastAsia="Times New Roman" w:hAnsi="Times New Roman"/>
          <w:sz w:val="28"/>
          <w:szCs w:val="28"/>
          <w:lang w:val="vi-VN" w:eastAsia="en-US"/>
        </w:rPr>
        <w:t xml:space="preserve">1.1. Tờ trình ngày </w:t>
      </w:r>
      <w:r w:rsidR="006059D0">
        <w:rPr>
          <w:rFonts w:ascii="Times New Roman" w:eastAsia="Times New Roman" w:hAnsi="Times New Roman"/>
          <w:sz w:val="28"/>
          <w:szCs w:val="28"/>
          <w:lang w:val="vi-VN" w:eastAsia="en-US"/>
        </w:rPr>
        <w:t>[[TTr_LCNT_d</w:t>
      </w:r>
      <w:r w:rsidR="006059D0" w:rsidRPr="006059D0">
        <w:rPr>
          <w:rFonts w:ascii="Times New Roman" w:eastAsia="Times New Roman" w:hAnsi="Times New Roman"/>
          <w:sz w:val="28"/>
          <w:szCs w:val="28"/>
          <w:lang w:val="vi-VN" w:eastAsia="en-US"/>
        </w:rPr>
        <w:t>]]</w:t>
      </w:r>
      <w:r w:rsidR="006059D0">
        <w:rPr>
          <w:rFonts w:ascii="Times New Roman" w:eastAsia="Times New Roman" w:hAnsi="Times New Roman"/>
          <w:sz w:val="28"/>
          <w:szCs w:val="28"/>
          <w:lang w:eastAsia="en-US"/>
        </w:rPr>
        <w:t xml:space="preserve"> </w:t>
      </w:r>
      <w:r w:rsidRPr="003C4CA0">
        <w:rPr>
          <w:rFonts w:ascii="Times New Roman" w:eastAsia="Times New Roman" w:hAnsi="Times New Roman"/>
          <w:sz w:val="28"/>
          <w:szCs w:val="28"/>
          <w:lang w:val="vi-VN" w:eastAsia="en-US"/>
        </w:rPr>
        <w:t xml:space="preserve">của Phòng Độ bền Nhiệt đới về việc xin phê duyệt KHLCNT các gói thầu thuộc nhiệm vụ KH&amp;CN </w:t>
      </w:r>
      <w:r w:rsidRPr="003C4CA0">
        <w:rPr>
          <w:rFonts w:ascii="Times New Roman" w:eastAsia="Times New Roman" w:hAnsi="Times New Roman"/>
          <w:i/>
          <w:sz w:val="28"/>
          <w:szCs w:val="28"/>
          <w:lang w:val="vi-VN" w:eastAsia="en-US"/>
        </w:rPr>
        <w:t>“</w:t>
      </w:r>
      <w:r w:rsidR="006059D0">
        <w:rPr>
          <w:rFonts w:ascii="Times New Roman" w:eastAsia="Times New Roman" w:hAnsi="Times New Roman"/>
          <w:i/>
          <w:sz w:val="28"/>
          <w:szCs w:val="28"/>
          <w:lang w:eastAsia="en-US"/>
        </w:rPr>
        <w:t>[[DuAn]]</w:t>
      </w:r>
      <w:r w:rsidRPr="003C4CA0">
        <w:rPr>
          <w:rFonts w:ascii="Times New Roman" w:eastAsia="Times New Roman" w:hAnsi="Times New Roman"/>
          <w:i/>
          <w:sz w:val="28"/>
          <w:szCs w:val="28"/>
          <w:lang w:val="vi-VN" w:eastAsia="en-US"/>
        </w:rPr>
        <w:t>”</w:t>
      </w:r>
    </w:p>
    <w:p w14:paraId="25ADEBB4" w14:textId="486CC2D9" w:rsidR="003C4CA0" w:rsidRPr="003C4CA0" w:rsidRDefault="006059D0" w:rsidP="003C4CA0">
      <w:pPr>
        <w:spacing w:before="80" w:after="80" w:line="240" w:lineRule="auto"/>
        <w:ind w:firstLine="720"/>
        <w:jc w:val="both"/>
        <w:rPr>
          <w:rFonts w:ascii="Times New Roman" w:eastAsia="Times New Roman" w:hAnsi="Times New Roman"/>
          <w:sz w:val="28"/>
          <w:szCs w:val="28"/>
          <w:lang w:val="vi-VN" w:eastAsia="en-US"/>
        </w:rPr>
      </w:pPr>
      <w:r>
        <w:rPr>
          <w:rFonts w:ascii="Times New Roman" w:eastAsia="Times New Roman" w:hAnsi="Times New Roman"/>
          <w:sz w:val="28"/>
          <w:szCs w:val="28"/>
          <w:lang w:val="vi-VN" w:eastAsia="en-US"/>
        </w:rPr>
        <w:t xml:space="preserve">1.2. Báo cáo </w:t>
      </w:r>
      <w:r w:rsidRPr="003C4CA0">
        <w:rPr>
          <w:rFonts w:ascii="Times New Roman" w:eastAsia="Times New Roman" w:hAnsi="Times New Roman"/>
          <w:sz w:val="28"/>
          <w:szCs w:val="28"/>
          <w:lang w:val="vi-VN" w:eastAsia="en-US"/>
        </w:rPr>
        <w:t xml:space="preserve">thẩm định kế hoạch lựa chọn nhà thầu </w:t>
      </w:r>
      <w:r w:rsidR="003C4CA0" w:rsidRPr="003C4CA0">
        <w:rPr>
          <w:rFonts w:ascii="Times New Roman" w:eastAsia="Times New Roman" w:hAnsi="Times New Roman"/>
          <w:sz w:val="28"/>
          <w:szCs w:val="28"/>
          <w:lang w:val="vi-VN" w:eastAsia="en-US"/>
        </w:rPr>
        <w:t xml:space="preserve">ngày </w:t>
      </w:r>
      <w:r>
        <w:rPr>
          <w:rFonts w:ascii="Times New Roman" w:eastAsia="Times New Roman" w:hAnsi="Times New Roman"/>
          <w:sz w:val="28"/>
          <w:szCs w:val="28"/>
          <w:lang w:val="vi-VN" w:eastAsia="en-US"/>
        </w:rPr>
        <w:t>[[KHLCNT_TD_d</w:t>
      </w:r>
      <w:r w:rsidRPr="006059D0">
        <w:rPr>
          <w:rFonts w:ascii="Times New Roman" w:eastAsia="Times New Roman" w:hAnsi="Times New Roman"/>
          <w:sz w:val="28"/>
          <w:szCs w:val="28"/>
          <w:lang w:val="vi-VN" w:eastAsia="en-US"/>
        </w:rPr>
        <w:t>]]</w:t>
      </w:r>
      <w:r>
        <w:rPr>
          <w:rFonts w:ascii="Times New Roman" w:eastAsia="Times New Roman" w:hAnsi="Times New Roman"/>
          <w:sz w:val="28"/>
          <w:szCs w:val="28"/>
          <w:lang w:eastAsia="en-US"/>
        </w:rPr>
        <w:t xml:space="preserve"> </w:t>
      </w:r>
      <w:r w:rsidR="00902EB1">
        <w:rPr>
          <w:rFonts w:ascii="Times New Roman" w:eastAsia="Times New Roman" w:hAnsi="Times New Roman"/>
          <w:sz w:val="28"/>
          <w:szCs w:val="28"/>
          <w:lang w:val="vi-VN" w:eastAsia="en-US"/>
        </w:rPr>
        <w:t xml:space="preserve">của </w:t>
      </w:r>
      <w:r w:rsidR="00902EB1">
        <w:rPr>
          <w:rFonts w:ascii="Times New Roman" w:eastAsia="Times New Roman" w:hAnsi="Times New Roman"/>
          <w:sz w:val="28"/>
          <w:szCs w:val="28"/>
          <w:lang w:eastAsia="en-US"/>
        </w:rPr>
        <w:t>Ban Hậu cần – Kỹ thuật</w:t>
      </w:r>
      <w:r w:rsidR="003C4CA0" w:rsidRPr="003C4CA0">
        <w:rPr>
          <w:rFonts w:ascii="Times New Roman" w:eastAsia="Times New Roman" w:hAnsi="Times New Roman"/>
          <w:sz w:val="28"/>
          <w:szCs w:val="28"/>
          <w:lang w:val="vi-VN" w:eastAsia="en-US"/>
        </w:rPr>
        <w:t>.</w:t>
      </w:r>
    </w:p>
    <w:p w14:paraId="1C381370" w14:textId="2B9E13B0" w:rsidR="003C4CA0" w:rsidRDefault="003C4CA0" w:rsidP="003C4CA0">
      <w:pPr>
        <w:spacing w:before="80" w:after="80" w:line="240" w:lineRule="auto"/>
        <w:ind w:firstLine="720"/>
        <w:jc w:val="both"/>
        <w:rPr>
          <w:rFonts w:ascii="Times New Roman" w:eastAsia="Times New Roman" w:hAnsi="Times New Roman"/>
          <w:sz w:val="28"/>
          <w:szCs w:val="28"/>
          <w:lang w:val="vi-VN" w:eastAsia="en-US"/>
        </w:rPr>
      </w:pPr>
      <w:r w:rsidRPr="003C4CA0">
        <w:rPr>
          <w:rFonts w:ascii="Times New Roman" w:eastAsia="Times New Roman" w:hAnsi="Times New Roman"/>
          <w:sz w:val="28"/>
          <w:szCs w:val="28"/>
          <w:lang w:val="vi-VN" w:eastAsia="en-US"/>
        </w:rPr>
        <w:t xml:space="preserve">1.3. Quyết định số </w:t>
      </w:r>
      <w:r w:rsidR="006059D0" w:rsidRPr="006059D0">
        <w:rPr>
          <w:rFonts w:ascii="Times New Roman" w:eastAsia="Times New Roman" w:hAnsi="Times New Roman"/>
          <w:sz w:val="28"/>
          <w:szCs w:val="28"/>
          <w:lang w:val="vi-VN" w:eastAsia="en-US"/>
        </w:rPr>
        <w:t xml:space="preserve">[[KHLCNT_qd]] </w:t>
      </w:r>
      <w:r w:rsidRPr="003C4CA0">
        <w:rPr>
          <w:rFonts w:ascii="Times New Roman" w:eastAsia="Times New Roman" w:hAnsi="Times New Roman"/>
          <w:sz w:val="28"/>
          <w:szCs w:val="28"/>
          <w:lang w:val="vi-VN" w:eastAsia="en-US"/>
        </w:rPr>
        <w:t xml:space="preserve">ngày </w:t>
      </w:r>
      <w:r w:rsidR="006059D0" w:rsidRPr="006059D0">
        <w:rPr>
          <w:rFonts w:ascii="Times New Roman" w:eastAsia="Times New Roman" w:hAnsi="Times New Roman"/>
          <w:sz w:val="28"/>
          <w:szCs w:val="28"/>
          <w:lang w:val="vi-VN" w:eastAsia="en-US"/>
        </w:rPr>
        <w:t>[[KHLCNT_qd</w:t>
      </w:r>
      <w:r w:rsidR="006059D0">
        <w:rPr>
          <w:rFonts w:ascii="Times New Roman" w:eastAsia="Times New Roman" w:hAnsi="Times New Roman"/>
          <w:sz w:val="28"/>
          <w:szCs w:val="28"/>
          <w:lang w:eastAsia="en-US"/>
        </w:rPr>
        <w:t>_d</w:t>
      </w:r>
      <w:r w:rsidR="006059D0" w:rsidRPr="006059D0">
        <w:rPr>
          <w:rFonts w:ascii="Times New Roman" w:eastAsia="Times New Roman" w:hAnsi="Times New Roman"/>
          <w:sz w:val="28"/>
          <w:szCs w:val="28"/>
          <w:lang w:val="vi-VN" w:eastAsia="en-US"/>
        </w:rPr>
        <w:t xml:space="preserve">]] </w:t>
      </w:r>
      <w:r w:rsidRPr="003C4CA0">
        <w:rPr>
          <w:rFonts w:ascii="Times New Roman" w:eastAsia="Times New Roman" w:hAnsi="Times New Roman"/>
          <w:sz w:val="28"/>
          <w:szCs w:val="28"/>
          <w:lang w:val="vi-VN" w:eastAsia="en-US"/>
        </w:rPr>
        <w:t xml:space="preserve">của </w:t>
      </w:r>
      <w:r w:rsidRPr="006059D0">
        <w:rPr>
          <w:rFonts w:ascii="Times New Roman" w:eastAsia="Times New Roman" w:hAnsi="Times New Roman"/>
          <w:color w:val="0000CC"/>
          <w:sz w:val="28"/>
          <w:szCs w:val="28"/>
          <w:lang w:val="vi-VN" w:eastAsia="en-US"/>
        </w:rPr>
        <w:t>Giám đốc Chi nhánh Phía Nam</w:t>
      </w:r>
      <w:r w:rsidRPr="003C4CA0">
        <w:rPr>
          <w:rFonts w:ascii="Times New Roman" w:eastAsia="Times New Roman" w:hAnsi="Times New Roman"/>
          <w:sz w:val="28"/>
          <w:szCs w:val="28"/>
          <w:lang w:val="vi-VN" w:eastAsia="en-US"/>
        </w:rPr>
        <w:t xml:space="preserve"> về việc phê duyệt KHLCNT.</w:t>
      </w:r>
    </w:p>
    <w:p w14:paraId="36128570" w14:textId="5EA5D2B6" w:rsidR="003B6465" w:rsidRPr="003B6465" w:rsidRDefault="003B6465" w:rsidP="003C4CA0">
      <w:pPr>
        <w:spacing w:before="80" w:after="80" w:line="240" w:lineRule="auto"/>
        <w:ind w:firstLine="720"/>
        <w:jc w:val="both"/>
        <w:rPr>
          <w:rFonts w:ascii="Times New Roman" w:eastAsia="Times New Roman" w:hAnsi="Times New Roman"/>
          <w:b/>
          <w:sz w:val="28"/>
          <w:szCs w:val="28"/>
          <w:lang w:eastAsia="en-US"/>
        </w:rPr>
      </w:pPr>
      <w:r>
        <w:rPr>
          <w:rFonts w:ascii="Times New Roman" w:eastAsia="Times New Roman" w:hAnsi="Times New Roman"/>
          <w:sz w:val="28"/>
          <w:szCs w:val="28"/>
          <w:lang w:eastAsia="en-US"/>
        </w:rPr>
        <w:t>Công tác lập, thẩm định, phê duyệt và đăng tải KHLCNT đảm bảo đúng quy định về trình tự thời gian, trình tự các bước thực hiện.</w:t>
      </w:r>
    </w:p>
    <w:p w14:paraId="2E4E6843" w14:textId="77777777" w:rsidR="003C4CA0" w:rsidRPr="003C4CA0" w:rsidRDefault="003C4CA0" w:rsidP="003C4CA0">
      <w:pPr>
        <w:spacing w:before="80" w:after="80" w:line="240" w:lineRule="auto"/>
        <w:ind w:firstLine="720"/>
        <w:jc w:val="both"/>
        <w:rPr>
          <w:rFonts w:ascii="Times New Roman" w:eastAsia="Times New Roman" w:hAnsi="Times New Roman"/>
          <w:b/>
          <w:sz w:val="28"/>
          <w:szCs w:val="28"/>
          <w:lang w:val="vi-VN" w:eastAsia="en-US"/>
        </w:rPr>
      </w:pPr>
      <w:r w:rsidRPr="003C4CA0">
        <w:rPr>
          <w:rFonts w:ascii="Times New Roman" w:eastAsia="Times New Roman" w:hAnsi="Times New Roman"/>
          <w:b/>
          <w:sz w:val="28"/>
          <w:szCs w:val="28"/>
          <w:lang w:val="vi-VN" w:eastAsia="en-US"/>
        </w:rPr>
        <w:t>2. Công tác lập, thẩm định, phê duyệt E-HSMT</w:t>
      </w:r>
    </w:p>
    <w:p w14:paraId="11028B24" w14:textId="65B5C42F" w:rsidR="003C4CA0" w:rsidRPr="003C4CA0" w:rsidRDefault="003C4CA0" w:rsidP="003C4CA0">
      <w:pPr>
        <w:spacing w:before="80" w:after="80" w:line="240" w:lineRule="auto"/>
        <w:ind w:firstLine="720"/>
        <w:jc w:val="both"/>
        <w:rPr>
          <w:rFonts w:ascii="Times New Roman" w:eastAsia="Times New Roman" w:hAnsi="Times New Roman"/>
          <w:sz w:val="28"/>
          <w:szCs w:val="28"/>
          <w:lang w:val="vi-VN" w:eastAsia="en-US"/>
        </w:rPr>
      </w:pPr>
      <w:r w:rsidRPr="003C4CA0">
        <w:rPr>
          <w:rFonts w:ascii="Times New Roman" w:eastAsia="Times New Roman" w:hAnsi="Times New Roman"/>
          <w:sz w:val="28"/>
          <w:szCs w:val="28"/>
          <w:lang w:val="vi-VN" w:eastAsia="en-US"/>
        </w:rPr>
        <w:t xml:space="preserve">Công tác lập, thẩm định, phê duyệt E-HSMT gói thầu </w:t>
      </w:r>
      <w:r w:rsidRPr="003C4CA0">
        <w:rPr>
          <w:rFonts w:ascii="Times New Roman" w:eastAsia="Times New Roman" w:hAnsi="Times New Roman"/>
          <w:i/>
          <w:sz w:val="28"/>
          <w:szCs w:val="28"/>
          <w:lang w:val="vi-VN" w:eastAsia="en-US"/>
        </w:rPr>
        <w:t>“</w:t>
      </w:r>
      <w:r w:rsidR="006059D0">
        <w:rPr>
          <w:rFonts w:ascii="Times New Roman" w:eastAsia="Times New Roman" w:hAnsi="Times New Roman"/>
          <w:i/>
          <w:sz w:val="28"/>
          <w:szCs w:val="28"/>
          <w:lang w:eastAsia="en-US"/>
        </w:rPr>
        <w:t>[[GoiThau]]</w:t>
      </w:r>
      <w:r w:rsidRPr="003C4CA0">
        <w:rPr>
          <w:rFonts w:ascii="Times New Roman" w:eastAsia="Times New Roman" w:hAnsi="Times New Roman"/>
          <w:i/>
          <w:sz w:val="28"/>
          <w:szCs w:val="28"/>
          <w:lang w:val="vi-VN" w:eastAsia="en-US"/>
        </w:rPr>
        <w:t>”</w:t>
      </w:r>
      <w:r w:rsidRPr="003C4CA0">
        <w:rPr>
          <w:rFonts w:ascii="Times New Roman" w:eastAsia="Times New Roman" w:hAnsi="Times New Roman"/>
          <w:sz w:val="28"/>
          <w:szCs w:val="28"/>
          <w:lang w:val="vi-VN" w:eastAsia="en-US"/>
        </w:rPr>
        <w:t xml:space="preserve"> đã được các cơ quan, đơn vị có thẩm quyền theo quy định Điểm d, Khoản 3 Điều 14 Thông tư số 05/2021/TT-BQP ngày 12/01/2021 của Bộ Quốc phòng, bao gồm Tổ chuyên gia và Tổ thẩm định chủ trì thẩm định, cụ thể như sau:</w:t>
      </w:r>
    </w:p>
    <w:p w14:paraId="29A08B6B" w14:textId="05745638" w:rsidR="003C4CA0" w:rsidRPr="003C4CA0" w:rsidRDefault="003C4CA0" w:rsidP="003C4CA0">
      <w:pPr>
        <w:spacing w:before="80" w:after="80" w:line="240" w:lineRule="auto"/>
        <w:ind w:firstLine="720"/>
        <w:jc w:val="both"/>
        <w:rPr>
          <w:rFonts w:ascii="Times New Roman" w:eastAsia="Times New Roman" w:hAnsi="Times New Roman"/>
          <w:sz w:val="28"/>
          <w:szCs w:val="28"/>
          <w:lang w:val="vi-VN" w:eastAsia="en-US"/>
        </w:rPr>
      </w:pPr>
      <w:r w:rsidRPr="003C4CA0">
        <w:rPr>
          <w:rFonts w:ascii="Times New Roman" w:eastAsia="Times New Roman" w:hAnsi="Times New Roman"/>
          <w:sz w:val="28"/>
          <w:szCs w:val="28"/>
          <w:lang w:val="vi-VN" w:eastAsia="en-US"/>
        </w:rPr>
        <w:t xml:space="preserve">2.1 Tờ trình ngày </w:t>
      </w:r>
      <w:r w:rsidR="006059D0">
        <w:rPr>
          <w:rFonts w:ascii="Times New Roman" w:eastAsia="Times New Roman" w:hAnsi="Times New Roman"/>
          <w:sz w:val="28"/>
          <w:szCs w:val="28"/>
          <w:lang w:val="vi-VN" w:eastAsia="en-US"/>
        </w:rPr>
        <w:t>[[TTrHSMT_d</w:t>
      </w:r>
      <w:r w:rsidR="006059D0" w:rsidRPr="006059D0">
        <w:rPr>
          <w:rFonts w:ascii="Times New Roman" w:eastAsia="Times New Roman" w:hAnsi="Times New Roman"/>
          <w:sz w:val="28"/>
          <w:szCs w:val="28"/>
          <w:lang w:val="vi-VN" w:eastAsia="en-US"/>
        </w:rPr>
        <w:t>]]</w:t>
      </w:r>
      <w:r w:rsidR="006059D0">
        <w:rPr>
          <w:rFonts w:ascii="Times New Roman" w:eastAsia="Times New Roman" w:hAnsi="Times New Roman"/>
          <w:sz w:val="28"/>
          <w:szCs w:val="28"/>
          <w:lang w:eastAsia="en-US"/>
        </w:rPr>
        <w:t xml:space="preserve"> </w:t>
      </w:r>
      <w:r w:rsidRPr="003C4CA0">
        <w:rPr>
          <w:rFonts w:ascii="Times New Roman" w:eastAsia="Times New Roman" w:hAnsi="Times New Roman"/>
          <w:sz w:val="28"/>
          <w:szCs w:val="28"/>
          <w:lang w:val="vi-VN" w:eastAsia="en-US"/>
        </w:rPr>
        <w:t xml:space="preserve">của </w:t>
      </w:r>
      <w:r w:rsidR="00902EB1">
        <w:rPr>
          <w:rFonts w:ascii="Times New Roman" w:eastAsia="Times New Roman" w:hAnsi="Times New Roman"/>
          <w:sz w:val="28"/>
          <w:szCs w:val="28"/>
          <w:lang w:eastAsia="en-US"/>
        </w:rPr>
        <w:t>Phòng Độ bền Nhiệt đới</w:t>
      </w:r>
      <w:r w:rsidRPr="003C4CA0">
        <w:rPr>
          <w:rFonts w:ascii="Times New Roman" w:eastAsia="Times New Roman" w:hAnsi="Times New Roman"/>
          <w:sz w:val="28"/>
          <w:szCs w:val="28"/>
          <w:lang w:val="vi-VN" w:eastAsia="en-US"/>
        </w:rPr>
        <w:t xml:space="preserve"> về việc xin phê duyệt E-HSMT gói thầu </w:t>
      </w:r>
      <w:r w:rsidRPr="00B67822">
        <w:rPr>
          <w:rFonts w:ascii="Times New Roman" w:eastAsia="Times New Roman" w:hAnsi="Times New Roman"/>
          <w:sz w:val="28"/>
          <w:szCs w:val="28"/>
          <w:lang w:val="vi-VN" w:eastAsia="en-US"/>
        </w:rPr>
        <w:t>“</w:t>
      </w:r>
      <w:r w:rsidR="006059D0" w:rsidRPr="00B67822">
        <w:rPr>
          <w:rFonts w:ascii="Times New Roman" w:eastAsia="Times New Roman" w:hAnsi="Times New Roman"/>
          <w:sz w:val="28"/>
          <w:szCs w:val="28"/>
          <w:lang w:eastAsia="en-US"/>
        </w:rPr>
        <w:t>[[GoiThau]]</w:t>
      </w:r>
      <w:r w:rsidRPr="00B67822">
        <w:rPr>
          <w:rFonts w:ascii="Times New Roman" w:eastAsia="Times New Roman" w:hAnsi="Times New Roman"/>
          <w:sz w:val="28"/>
          <w:szCs w:val="28"/>
          <w:lang w:val="vi-VN" w:eastAsia="en-US"/>
        </w:rPr>
        <w:t>”</w:t>
      </w:r>
    </w:p>
    <w:p w14:paraId="0F114936" w14:textId="4EE6EBD5" w:rsidR="003C4CA0" w:rsidRPr="003C4CA0" w:rsidRDefault="003C4CA0" w:rsidP="003C4CA0">
      <w:pPr>
        <w:spacing w:before="80" w:after="80" w:line="240" w:lineRule="auto"/>
        <w:ind w:firstLine="720"/>
        <w:jc w:val="both"/>
        <w:rPr>
          <w:rFonts w:ascii="Times New Roman" w:eastAsia="Times New Roman" w:hAnsi="Times New Roman"/>
          <w:sz w:val="28"/>
          <w:szCs w:val="28"/>
          <w:lang w:val="vi-VN" w:eastAsia="en-US"/>
        </w:rPr>
      </w:pPr>
      <w:r w:rsidRPr="003C4CA0">
        <w:rPr>
          <w:rFonts w:ascii="Times New Roman" w:eastAsia="Times New Roman" w:hAnsi="Times New Roman"/>
          <w:sz w:val="28"/>
          <w:szCs w:val="28"/>
          <w:lang w:val="vi-VN" w:eastAsia="en-US"/>
        </w:rPr>
        <w:t xml:space="preserve">2.2 Báo cáo thẩm định ngày </w:t>
      </w:r>
      <w:r w:rsidR="00B67822">
        <w:rPr>
          <w:rFonts w:ascii="Times New Roman" w:eastAsia="Times New Roman" w:hAnsi="Times New Roman"/>
          <w:sz w:val="28"/>
          <w:szCs w:val="28"/>
          <w:lang w:eastAsia="en-US"/>
        </w:rPr>
        <w:t>[[ThamDinh_HSMT_d</w:t>
      </w:r>
      <w:r w:rsidR="00B67822" w:rsidRPr="00B67822">
        <w:rPr>
          <w:rFonts w:ascii="Times New Roman" w:eastAsia="Times New Roman" w:hAnsi="Times New Roman"/>
          <w:sz w:val="28"/>
          <w:szCs w:val="28"/>
          <w:lang w:eastAsia="en-US"/>
        </w:rPr>
        <w:t>]]</w:t>
      </w:r>
      <w:r w:rsidR="00B67822">
        <w:rPr>
          <w:rFonts w:ascii="Times New Roman" w:eastAsia="Times New Roman" w:hAnsi="Times New Roman"/>
          <w:sz w:val="28"/>
          <w:szCs w:val="28"/>
          <w:lang w:eastAsia="en-US"/>
        </w:rPr>
        <w:t xml:space="preserve"> </w:t>
      </w:r>
      <w:r w:rsidRPr="003C4CA0">
        <w:rPr>
          <w:rFonts w:ascii="Times New Roman" w:eastAsia="Times New Roman" w:hAnsi="Times New Roman"/>
          <w:sz w:val="28"/>
          <w:szCs w:val="28"/>
          <w:lang w:val="vi-VN" w:eastAsia="en-US"/>
        </w:rPr>
        <w:t>của Tổ thẩm định về việc thẩm định E-HSMT.</w:t>
      </w:r>
    </w:p>
    <w:p w14:paraId="25325F15" w14:textId="562A6035" w:rsidR="003C4CA0" w:rsidRDefault="003C4CA0" w:rsidP="003C4CA0">
      <w:pPr>
        <w:spacing w:before="80" w:after="80" w:line="240" w:lineRule="auto"/>
        <w:ind w:firstLine="720"/>
        <w:jc w:val="both"/>
        <w:rPr>
          <w:rFonts w:ascii="Times New Roman" w:eastAsia="Times New Roman" w:hAnsi="Times New Roman"/>
          <w:sz w:val="28"/>
          <w:szCs w:val="28"/>
          <w:lang w:val="vi-VN" w:eastAsia="en-US"/>
        </w:rPr>
      </w:pPr>
      <w:r w:rsidRPr="003C4CA0">
        <w:rPr>
          <w:rFonts w:ascii="Times New Roman" w:eastAsia="Times New Roman" w:hAnsi="Times New Roman"/>
          <w:sz w:val="28"/>
          <w:szCs w:val="28"/>
          <w:lang w:val="vi-VN" w:eastAsia="en-US"/>
        </w:rPr>
        <w:t xml:space="preserve">2.3. Quyết định số </w:t>
      </w:r>
      <w:r w:rsidR="00B67822">
        <w:rPr>
          <w:rFonts w:ascii="Times New Roman" w:eastAsia="Times New Roman" w:hAnsi="Times New Roman"/>
          <w:sz w:val="28"/>
          <w:szCs w:val="28"/>
          <w:lang w:val="vi-VN" w:eastAsia="en-US"/>
        </w:rPr>
        <w:t>[[HSMT_qd</w:t>
      </w:r>
      <w:r w:rsidR="00B67822" w:rsidRPr="00B67822">
        <w:rPr>
          <w:rFonts w:ascii="Times New Roman" w:eastAsia="Times New Roman" w:hAnsi="Times New Roman"/>
          <w:sz w:val="28"/>
          <w:szCs w:val="28"/>
          <w:lang w:val="vi-VN" w:eastAsia="en-US"/>
        </w:rPr>
        <w:t>]]</w:t>
      </w:r>
      <w:r w:rsidR="00B67822">
        <w:rPr>
          <w:rFonts w:ascii="Times New Roman" w:eastAsia="Times New Roman" w:hAnsi="Times New Roman"/>
          <w:sz w:val="28"/>
          <w:szCs w:val="28"/>
          <w:lang w:eastAsia="en-US"/>
        </w:rPr>
        <w:t xml:space="preserve"> </w:t>
      </w:r>
      <w:r w:rsidRPr="003C4CA0">
        <w:rPr>
          <w:rFonts w:ascii="Times New Roman" w:eastAsia="Times New Roman" w:hAnsi="Times New Roman"/>
          <w:sz w:val="28"/>
          <w:szCs w:val="28"/>
          <w:lang w:val="vi-VN" w:eastAsia="en-US"/>
        </w:rPr>
        <w:t xml:space="preserve">ngày </w:t>
      </w:r>
      <w:r w:rsidR="00B67822" w:rsidRPr="00B67822">
        <w:rPr>
          <w:rFonts w:ascii="Times New Roman" w:eastAsia="Times New Roman" w:hAnsi="Times New Roman"/>
          <w:sz w:val="28"/>
          <w:szCs w:val="28"/>
          <w:lang w:val="vi-VN" w:eastAsia="en-US"/>
        </w:rPr>
        <w:t>[[HSMT_qd_d]]</w:t>
      </w:r>
      <w:r w:rsidR="00B67822">
        <w:rPr>
          <w:rFonts w:ascii="Times New Roman" w:eastAsia="Times New Roman" w:hAnsi="Times New Roman"/>
          <w:sz w:val="28"/>
          <w:szCs w:val="28"/>
          <w:lang w:eastAsia="en-US"/>
        </w:rPr>
        <w:t xml:space="preserve"> </w:t>
      </w:r>
      <w:r w:rsidRPr="003C4CA0">
        <w:rPr>
          <w:rFonts w:ascii="Times New Roman" w:eastAsia="Times New Roman" w:hAnsi="Times New Roman"/>
          <w:sz w:val="28"/>
          <w:szCs w:val="28"/>
          <w:lang w:val="vi-VN" w:eastAsia="en-US"/>
        </w:rPr>
        <w:t>của Giám đốc Chi nhánh Phía Nam về việc phê duyệt E-HSMT.</w:t>
      </w:r>
    </w:p>
    <w:p w14:paraId="7A3AE950" w14:textId="6D8951CD" w:rsidR="003B6465" w:rsidRDefault="003B6465" w:rsidP="003C4CA0">
      <w:pPr>
        <w:spacing w:before="80" w:after="80" w:line="240" w:lineRule="auto"/>
        <w:ind w:firstLine="720"/>
        <w:jc w:val="both"/>
        <w:rPr>
          <w:rFonts w:ascii="Times New Roman" w:eastAsia="Times New Roman" w:hAnsi="Times New Roman"/>
          <w:sz w:val="28"/>
          <w:szCs w:val="28"/>
          <w:lang w:eastAsia="en-US"/>
        </w:rPr>
      </w:pPr>
      <w:r>
        <w:rPr>
          <w:rFonts w:ascii="Times New Roman" w:eastAsia="Times New Roman" w:hAnsi="Times New Roman"/>
          <w:sz w:val="28"/>
          <w:szCs w:val="28"/>
          <w:lang w:eastAsia="en-US"/>
        </w:rPr>
        <w:t xml:space="preserve">Công tác lập, thẩm định, phê duyệt E-HSMT và đăng tải </w:t>
      </w:r>
      <w:r w:rsidR="00902EB1">
        <w:rPr>
          <w:rFonts w:ascii="Times New Roman" w:eastAsia="Times New Roman" w:hAnsi="Times New Roman"/>
          <w:sz w:val="28"/>
          <w:szCs w:val="28"/>
          <w:lang w:eastAsia="en-US"/>
        </w:rPr>
        <w:t>E-</w:t>
      </w:r>
      <w:r>
        <w:rPr>
          <w:rFonts w:ascii="Times New Roman" w:eastAsia="Times New Roman" w:hAnsi="Times New Roman"/>
          <w:sz w:val="28"/>
          <w:szCs w:val="28"/>
          <w:lang w:eastAsia="en-US"/>
        </w:rPr>
        <w:t>TBMT đảm bảo đúng quy định về trình tự thời gian, trình tự các bước thực hiện.</w:t>
      </w:r>
    </w:p>
    <w:p w14:paraId="18766087" w14:textId="22D90253" w:rsidR="003C4CA0" w:rsidRPr="003C4CA0" w:rsidRDefault="003C4CA0" w:rsidP="003C4CA0">
      <w:pPr>
        <w:spacing w:before="80" w:after="80" w:line="240" w:lineRule="auto"/>
        <w:ind w:firstLine="720"/>
        <w:jc w:val="both"/>
        <w:rPr>
          <w:rFonts w:ascii="Times New Roman" w:eastAsia="Times New Roman" w:hAnsi="Times New Roman"/>
          <w:color w:val="000000"/>
          <w:sz w:val="28"/>
          <w:szCs w:val="28"/>
          <w:lang w:val="vi-VN" w:eastAsia="en-US"/>
        </w:rPr>
      </w:pPr>
      <w:r w:rsidRPr="003C4CA0">
        <w:rPr>
          <w:rFonts w:ascii="Times New Roman" w:eastAsia="Times New Roman" w:hAnsi="Times New Roman"/>
          <w:b/>
          <w:color w:val="000000"/>
          <w:sz w:val="28"/>
          <w:szCs w:val="28"/>
          <w:lang w:val="vi-VN" w:eastAsia="en-US"/>
        </w:rPr>
        <w:lastRenderedPageBreak/>
        <w:t>3. Đăng tải thông tin về đấu thầu</w:t>
      </w:r>
      <w:r w:rsidRPr="003C4CA0">
        <w:rPr>
          <w:rFonts w:ascii="Times New Roman" w:eastAsia="Times New Roman" w:hAnsi="Times New Roman"/>
          <w:color w:val="000000"/>
          <w:sz w:val="28"/>
          <w:szCs w:val="28"/>
          <w:lang w:val="vi-VN" w:eastAsia="en-US"/>
        </w:rPr>
        <w:t xml:space="preserve">: </w:t>
      </w:r>
    </w:p>
    <w:p w14:paraId="1061E1DA" w14:textId="60005E3E" w:rsidR="003C4CA0" w:rsidRPr="003C4CA0" w:rsidRDefault="003C4CA0" w:rsidP="003C4CA0">
      <w:pPr>
        <w:spacing w:before="80" w:after="80" w:line="240" w:lineRule="auto"/>
        <w:ind w:firstLine="720"/>
        <w:jc w:val="both"/>
        <w:rPr>
          <w:rFonts w:ascii="Times New Roman" w:eastAsia="Times New Roman" w:hAnsi="Times New Roman"/>
          <w:color w:val="000000"/>
          <w:sz w:val="28"/>
          <w:szCs w:val="28"/>
          <w:lang w:val="vi-VN" w:eastAsia="en-US"/>
        </w:rPr>
      </w:pPr>
      <w:r w:rsidRPr="003C4CA0">
        <w:rPr>
          <w:rFonts w:ascii="Times New Roman" w:eastAsia="Times New Roman" w:hAnsi="Times New Roman"/>
          <w:color w:val="000000"/>
          <w:sz w:val="28"/>
          <w:szCs w:val="28"/>
          <w:lang w:val="vi-VN" w:eastAsia="en-US"/>
        </w:rPr>
        <w:t xml:space="preserve">3.1. Đã đăng tải KHLCNT trên hệ thống mạng đấu thầu quốc gia số </w:t>
      </w:r>
      <w:r w:rsidR="00B67822" w:rsidRPr="00B67822">
        <w:rPr>
          <w:rFonts w:ascii="Times New Roman" w:eastAsia="Times New Roman" w:hAnsi="Times New Roman"/>
          <w:color w:val="000000"/>
          <w:sz w:val="28"/>
          <w:szCs w:val="28"/>
          <w:lang w:val="vi-VN" w:eastAsia="en-US"/>
        </w:rPr>
        <w:t>[[E_KHLCNT]]</w:t>
      </w:r>
      <w:r w:rsidR="00B67822">
        <w:rPr>
          <w:rFonts w:ascii="Times New Roman" w:eastAsia="Times New Roman" w:hAnsi="Times New Roman"/>
          <w:color w:val="000000"/>
          <w:sz w:val="28"/>
          <w:szCs w:val="28"/>
          <w:lang w:eastAsia="en-US"/>
        </w:rPr>
        <w:t xml:space="preserve"> </w:t>
      </w:r>
      <w:r w:rsidRPr="003C4CA0">
        <w:rPr>
          <w:rFonts w:ascii="Times New Roman" w:eastAsia="Times New Roman" w:hAnsi="Times New Roman"/>
          <w:color w:val="000000"/>
          <w:sz w:val="28"/>
          <w:szCs w:val="28"/>
          <w:lang w:val="vi-VN" w:eastAsia="en-US"/>
        </w:rPr>
        <w:t xml:space="preserve">ngày </w:t>
      </w:r>
      <w:r w:rsidR="00B67822" w:rsidRPr="00B67822">
        <w:rPr>
          <w:rFonts w:ascii="Times New Roman" w:eastAsia="Times New Roman" w:hAnsi="Times New Roman"/>
          <w:color w:val="000000"/>
          <w:sz w:val="28"/>
          <w:szCs w:val="28"/>
          <w:lang w:val="vi-VN" w:eastAsia="en-US"/>
        </w:rPr>
        <w:t>[[E_KHLCNT</w:t>
      </w:r>
      <w:r w:rsidR="00B67822">
        <w:rPr>
          <w:rFonts w:ascii="Times New Roman" w:eastAsia="Times New Roman" w:hAnsi="Times New Roman"/>
          <w:color w:val="000000"/>
          <w:sz w:val="28"/>
          <w:szCs w:val="28"/>
          <w:lang w:eastAsia="en-US"/>
        </w:rPr>
        <w:t>_d</w:t>
      </w:r>
      <w:r w:rsidR="00B67822" w:rsidRPr="00B67822">
        <w:rPr>
          <w:rFonts w:ascii="Times New Roman" w:eastAsia="Times New Roman" w:hAnsi="Times New Roman"/>
          <w:color w:val="000000"/>
          <w:sz w:val="28"/>
          <w:szCs w:val="28"/>
          <w:lang w:val="vi-VN" w:eastAsia="en-US"/>
        </w:rPr>
        <w:t>]]</w:t>
      </w:r>
      <w:r w:rsidRPr="00B67822">
        <w:rPr>
          <w:rFonts w:ascii="Times New Roman" w:eastAsia="Times New Roman" w:hAnsi="Times New Roman"/>
          <w:color w:val="000000"/>
          <w:sz w:val="28"/>
          <w:szCs w:val="28"/>
          <w:lang w:val="vi-VN" w:eastAsia="en-US"/>
        </w:rPr>
        <w:t>.</w:t>
      </w:r>
    </w:p>
    <w:p w14:paraId="162234A0" w14:textId="41D1C273" w:rsidR="003C4CA0" w:rsidRPr="003C4CA0" w:rsidRDefault="003C4CA0" w:rsidP="003C4CA0">
      <w:pPr>
        <w:spacing w:before="80" w:after="80" w:line="240" w:lineRule="auto"/>
        <w:ind w:firstLine="720"/>
        <w:jc w:val="both"/>
        <w:rPr>
          <w:rFonts w:ascii="Times New Roman" w:eastAsia="Times New Roman" w:hAnsi="Times New Roman"/>
          <w:color w:val="000000"/>
          <w:sz w:val="28"/>
          <w:szCs w:val="28"/>
          <w:lang w:val="vi-VN" w:eastAsia="en-US"/>
        </w:rPr>
      </w:pPr>
      <w:r w:rsidRPr="003C4CA0">
        <w:rPr>
          <w:rFonts w:ascii="Times New Roman" w:eastAsia="Times New Roman" w:hAnsi="Times New Roman"/>
          <w:color w:val="000000"/>
          <w:sz w:val="28"/>
          <w:szCs w:val="28"/>
          <w:lang w:val="vi-VN" w:eastAsia="en-US"/>
        </w:rPr>
        <w:t xml:space="preserve">3.2. Đã đăng tải E-TBMT trên hệ thống mạng đấu thầu quốc gia số </w:t>
      </w:r>
      <w:r w:rsidR="00B67822" w:rsidRPr="00B67822">
        <w:rPr>
          <w:rFonts w:ascii="Times New Roman" w:eastAsia="Times New Roman" w:hAnsi="Times New Roman"/>
          <w:color w:val="000000"/>
          <w:sz w:val="28"/>
          <w:szCs w:val="28"/>
          <w:lang w:val="vi-VN" w:eastAsia="en-US"/>
        </w:rPr>
        <w:t>[[E_TBMT]]</w:t>
      </w:r>
      <w:r w:rsidR="00B67822">
        <w:rPr>
          <w:rFonts w:ascii="Times New Roman" w:eastAsia="Times New Roman" w:hAnsi="Times New Roman"/>
          <w:color w:val="000000"/>
          <w:sz w:val="28"/>
          <w:szCs w:val="28"/>
          <w:lang w:eastAsia="en-US"/>
        </w:rPr>
        <w:t xml:space="preserve"> </w:t>
      </w:r>
      <w:r w:rsidRPr="003C4CA0">
        <w:rPr>
          <w:rFonts w:ascii="Times New Roman" w:eastAsia="Times New Roman" w:hAnsi="Times New Roman"/>
          <w:color w:val="000000"/>
          <w:sz w:val="28"/>
          <w:szCs w:val="28"/>
          <w:lang w:val="vi-VN" w:eastAsia="en-US"/>
        </w:rPr>
        <w:t>ngày</w:t>
      </w:r>
      <w:r w:rsidRPr="003C4CA0">
        <w:rPr>
          <w:rFonts w:ascii="VNI-Times" w:eastAsia="Times New Roman" w:hAnsi="VNI-Times"/>
          <w:sz w:val="26"/>
          <w:szCs w:val="26"/>
          <w:lang w:val="vi-VN" w:eastAsia="en-US"/>
        </w:rPr>
        <w:t xml:space="preserve"> </w:t>
      </w:r>
      <w:r w:rsidR="00B67822" w:rsidRPr="00B67822">
        <w:rPr>
          <w:rFonts w:ascii="Times New Roman" w:eastAsia="Times New Roman" w:hAnsi="Times New Roman"/>
          <w:color w:val="000000"/>
          <w:sz w:val="28"/>
          <w:szCs w:val="28"/>
          <w:lang w:val="vi-VN" w:eastAsia="en-US"/>
        </w:rPr>
        <w:t>[[E_TBMT_d]]</w:t>
      </w:r>
      <w:r w:rsidRPr="003C4CA0">
        <w:rPr>
          <w:rFonts w:ascii="Times New Roman" w:eastAsia="Times New Roman" w:hAnsi="Times New Roman"/>
          <w:color w:val="000000"/>
          <w:sz w:val="28"/>
          <w:szCs w:val="28"/>
          <w:lang w:val="vi-VN" w:eastAsia="en-US"/>
        </w:rPr>
        <w:t>.</w:t>
      </w:r>
    </w:p>
    <w:p w14:paraId="39499C17" w14:textId="11EB1AC4" w:rsidR="003C4CA0" w:rsidRDefault="003C4CA0" w:rsidP="003C4CA0">
      <w:pPr>
        <w:spacing w:before="80" w:after="80" w:line="240" w:lineRule="auto"/>
        <w:ind w:firstLine="720"/>
        <w:jc w:val="both"/>
        <w:rPr>
          <w:rFonts w:ascii="Times New Roman" w:eastAsia="Times New Roman" w:hAnsi="Times New Roman"/>
          <w:color w:val="000000"/>
          <w:sz w:val="28"/>
          <w:szCs w:val="28"/>
          <w:lang w:val="vi-VN" w:eastAsia="en-US"/>
        </w:rPr>
      </w:pPr>
      <w:r w:rsidRPr="003C4CA0">
        <w:rPr>
          <w:rFonts w:ascii="Times New Roman" w:eastAsia="Times New Roman" w:hAnsi="Times New Roman"/>
          <w:color w:val="000000"/>
          <w:sz w:val="28"/>
          <w:szCs w:val="28"/>
          <w:lang w:val="vi-VN" w:eastAsia="en-US"/>
        </w:rPr>
        <w:t xml:space="preserve">3.3. Đã đăng tải TBMT trên Báo đấu thầu số </w:t>
      </w:r>
      <w:r w:rsidR="00B67822" w:rsidRPr="00B67822">
        <w:rPr>
          <w:rFonts w:ascii="Times New Roman" w:eastAsia="Times New Roman" w:hAnsi="Times New Roman"/>
          <w:color w:val="000000"/>
          <w:sz w:val="28"/>
          <w:szCs w:val="28"/>
          <w:lang w:val="vi-VN" w:eastAsia="en-US"/>
        </w:rPr>
        <w:t xml:space="preserve">[[SoBao]] </w:t>
      </w:r>
      <w:r w:rsidRPr="003C4CA0">
        <w:rPr>
          <w:rFonts w:ascii="Times New Roman" w:eastAsia="Times New Roman" w:hAnsi="Times New Roman"/>
          <w:color w:val="000000"/>
          <w:sz w:val="28"/>
          <w:szCs w:val="28"/>
          <w:lang w:val="vi-VN" w:eastAsia="en-US"/>
        </w:rPr>
        <w:t xml:space="preserve">ngày </w:t>
      </w:r>
      <w:r w:rsidR="00B67822" w:rsidRPr="00B67822">
        <w:rPr>
          <w:rFonts w:ascii="Times New Roman" w:eastAsia="Times New Roman" w:hAnsi="Times New Roman"/>
          <w:color w:val="000000"/>
          <w:sz w:val="28"/>
          <w:szCs w:val="28"/>
          <w:lang w:val="vi-VN" w:eastAsia="en-US"/>
        </w:rPr>
        <w:t>[[BaoDauThau_d]]</w:t>
      </w:r>
      <w:r w:rsidR="006D4ED5" w:rsidRPr="006D4ED5">
        <w:rPr>
          <w:rFonts w:ascii="Times New Roman" w:eastAsia="Times New Roman" w:hAnsi="Times New Roman"/>
          <w:color w:val="000000"/>
          <w:sz w:val="28"/>
          <w:szCs w:val="28"/>
          <w:lang w:val="vi-VN" w:eastAsia="en-US"/>
        </w:rPr>
        <w:t>.</w:t>
      </w:r>
    </w:p>
    <w:p w14:paraId="30538F6F" w14:textId="2DF93FBC" w:rsidR="00B62A4C" w:rsidRPr="00B62A4C" w:rsidRDefault="00B62A4C" w:rsidP="003C4CA0">
      <w:pPr>
        <w:spacing w:before="80" w:after="80" w:line="240" w:lineRule="auto"/>
        <w:ind w:firstLine="720"/>
        <w:jc w:val="both"/>
        <w:rPr>
          <w:rFonts w:ascii="Times New Roman" w:eastAsia="Times New Roman" w:hAnsi="Times New Roman"/>
          <w:color w:val="000000"/>
          <w:sz w:val="28"/>
          <w:szCs w:val="28"/>
          <w:lang w:eastAsia="en-US"/>
        </w:rPr>
      </w:pPr>
      <w:r>
        <w:rPr>
          <w:rFonts w:ascii="Times New Roman" w:eastAsia="Times New Roman" w:hAnsi="Times New Roman"/>
          <w:color w:val="000000"/>
          <w:sz w:val="28"/>
          <w:szCs w:val="28"/>
          <w:lang w:eastAsia="en-US"/>
        </w:rPr>
        <w:t>Quá trình đăng tải thông tin đúng quy định.</w:t>
      </w:r>
    </w:p>
    <w:p w14:paraId="57F60083" w14:textId="77777777" w:rsidR="003C4CA0" w:rsidRPr="003C4CA0" w:rsidRDefault="003C4CA0" w:rsidP="003C4CA0">
      <w:pPr>
        <w:spacing w:before="80" w:after="80" w:line="240" w:lineRule="auto"/>
        <w:ind w:firstLine="720"/>
        <w:jc w:val="both"/>
        <w:rPr>
          <w:rFonts w:ascii="Times New Roman" w:eastAsia="Times New Roman" w:hAnsi="Times New Roman"/>
          <w:b/>
          <w:sz w:val="28"/>
          <w:szCs w:val="28"/>
          <w:lang w:val="vi-VN" w:eastAsia="en-US"/>
        </w:rPr>
      </w:pPr>
      <w:r w:rsidRPr="003C4CA0">
        <w:rPr>
          <w:rFonts w:ascii="Times New Roman" w:eastAsia="Times New Roman" w:hAnsi="Times New Roman"/>
          <w:b/>
          <w:sz w:val="28"/>
          <w:szCs w:val="28"/>
          <w:lang w:val="vi-VN" w:eastAsia="en-US"/>
        </w:rPr>
        <w:t xml:space="preserve">4. Công tác thẩm định, phê duyệt kết quả lựa chọn nhà thầu: </w:t>
      </w:r>
    </w:p>
    <w:p w14:paraId="137E797C" w14:textId="1D9BC141" w:rsidR="003C4CA0" w:rsidRPr="003C4CA0" w:rsidRDefault="003C4CA0" w:rsidP="003C4CA0">
      <w:pPr>
        <w:spacing w:before="80" w:after="80" w:line="240" w:lineRule="auto"/>
        <w:ind w:firstLine="720"/>
        <w:jc w:val="both"/>
        <w:rPr>
          <w:rFonts w:ascii="Times New Roman" w:eastAsia="Times New Roman" w:hAnsi="Times New Roman"/>
          <w:color w:val="000000"/>
          <w:sz w:val="28"/>
          <w:szCs w:val="28"/>
          <w:lang w:val="vi-VN" w:eastAsia="en-US"/>
        </w:rPr>
      </w:pPr>
      <w:r w:rsidRPr="003C4CA0">
        <w:rPr>
          <w:rFonts w:ascii="Times New Roman" w:eastAsia="Times New Roman" w:hAnsi="Times New Roman"/>
          <w:color w:val="000000"/>
          <w:sz w:val="28"/>
          <w:szCs w:val="28"/>
          <w:lang w:val="vi-VN" w:eastAsia="en-US"/>
        </w:rPr>
        <w:t xml:space="preserve">4.1. Báo cáo </w:t>
      </w:r>
      <w:r w:rsidR="00B67822" w:rsidRPr="003C4CA0">
        <w:rPr>
          <w:rFonts w:ascii="Times New Roman" w:eastAsia="Times New Roman" w:hAnsi="Times New Roman"/>
          <w:color w:val="000000"/>
          <w:sz w:val="28"/>
          <w:szCs w:val="28"/>
          <w:lang w:val="vi-VN" w:eastAsia="en-US"/>
        </w:rPr>
        <w:t xml:space="preserve">đánh giá E-HSDT </w:t>
      </w:r>
      <w:r w:rsidRPr="003C4CA0">
        <w:rPr>
          <w:rFonts w:ascii="Times New Roman" w:eastAsia="Times New Roman" w:hAnsi="Times New Roman"/>
          <w:color w:val="000000"/>
          <w:sz w:val="28"/>
          <w:szCs w:val="28"/>
          <w:lang w:val="vi-VN" w:eastAsia="en-US"/>
        </w:rPr>
        <w:t xml:space="preserve">ngày </w:t>
      </w:r>
      <w:r w:rsidR="00B67822">
        <w:rPr>
          <w:rFonts w:ascii="Times New Roman" w:eastAsia="Times New Roman" w:hAnsi="Times New Roman"/>
          <w:color w:val="000000"/>
          <w:sz w:val="28"/>
          <w:szCs w:val="28"/>
          <w:lang w:val="vi-VN" w:eastAsia="en-US"/>
        </w:rPr>
        <w:t>[[BCDG_d]].</w:t>
      </w:r>
    </w:p>
    <w:p w14:paraId="76073FFE" w14:textId="3E3C8266" w:rsidR="003C4CA0" w:rsidRPr="003C4CA0" w:rsidRDefault="003C4CA0" w:rsidP="003C4CA0">
      <w:pPr>
        <w:spacing w:before="80" w:after="80" w:line="240" w:lineRule="auto"/>
        <w:ind w:firstLine="720"/>
        <w:jc w:val="both"/>
        <w:rPr>
          <w:rFonts w:ascii="Times New Roman" w:eastAsia="Times New Roman" w:hAnsi="Times New Roman"/>
          <w:sz w:val="28"/>
          <w:szCs w:val="28"/>
          <w:lang w:val="vi-VN" w:eastAsia="en-US"/>
        </w:rPr>
      </w:pPr>
      <w:r w:rsidRPr="003C4CA0">
        <w:rPr>
          <w:rFonts w:ascii="Times New Roman" w:eastAsia="Times New Roman" w:hAnsi="Times New Roman"/>
          <w:sz w:val="28"/>
          <w:szCs w:val="28"/>
          <w:lang w:val="vi-VN" w:eastAsia="en-US"/>
        </w:rPr>
        <w:t xml:space="preserve">4.2. Biên bản thương thảo hợp đồng ngày </w:t>
      </w:r>
      <w:r w:rsidR="00B67822" w:rsidRPr="00B67822">
        <w:rPr>
          <w:rFonts w:ascii="Times New Roman" w:eastAsia="Times New Roman" w:hAnsi="Times New Roman"/>
          <w:sz w:val="28"/>
          <w:szCs w:val="28"/>
          <w:lang w:val="vi-VN" w:eastAsia="en-US"/>
        </w:rPr>
        <w:t>[[TTHD_d]]</w:t>
      </w:r>
      <w:r w:rsidRPr="00B67822">
        <w:rPr>
          <w:rFonts w:ascii="Times New Roman" w:eastAsia="Times New Roman" w:hAnsi="Times New Roman"/>
          <w:sz w:val="28"/>
          <w:szCs w:val="28"/>
          <w:lang w:val="vi-VN" w:eastAsia="en-US"/>
        </w:rPr>
        <w:t>.</w:t>
      </w:r>
    </w:p>
    <w:p w14:paraId="0F2EEB16" w14:textId="6A84905A" w:rsidR="003C4CA0" w:rsidRPr="003C4CA0" w:rsidRDefault="003C4CA0" w:rsidP="003C4CA0">
      <w:pPr>
        <w:spacing w:before="80" w:after="80" w:line="240" w:lineRule="auto"/>
        <w:ind w:firstLine="720"/>
        <w:jc w:val="both"/>
        <w:rPr>
          <w:rFonts w:ascii="Times New Roman" w:eastAsia="Times New Roman" w:hAnsi="Times New Roman"/>
          <w:sz w:val="28"/>
          <w:szCs w:val="28"/>
          <w:lang w:val="vi-VN" w:eastAsia="en-US"/>
        </w:rPr>
      </w:pPr>
      <w:r w:rsidRPr="003C4CA0">
        <w:rPr>
          <w:rFonts w:ascii="Times New Roman" w:eastAsia="Times New Roman" w:hAnsi="Times New Roman"/>
          <w:sz w:val="28"/>
          <w:szCs w:val="28"/>
          <w:lang w:val="vi-VN" w:eastAsia="en-US"/>
        </w:rPr>
        <w:t xml:space="preserve">4.3. Tờ trình ngày </w:t>
      </w:r>
      <w:r w:rsidR="00B67822" w:rsidRPr="00B67822">
        <w:rPr>
          <w:rFonts w:ascii="Times New Roman" w:eastAsia="Times New Roman" w:hAnsi="Times New Roman"/>
          <w:sz w:val="28"/>
          <w:szCs w:val="28"/>
          <w:lang w:val="vi-VN" w:eastAsia="en-US"/>
        </w:rPr>
        <w:t>[[TTr_KQLCNT</w:t>
      </w:r>
      <w:r w:rsidR="00FF2DD3">
        <w:rPr>
          <w:rFonts w:ascii="Times New Roman" w:eastAsia="Times New Roman" w:hAnsi="Times New Roman"/>
          <w:sz w:val="28"/>
          <w:szCs w:val="28"/>
          <w:lang w:eastAsia="en-US"/>
        </w:rPr>
        <w:t>_d</w:t>
      </w:r>
      <w:r w:rsidR="00B67822" w:rsidRPr="00B67822">
        <w:rPr>
          <w:rFonts w:ascii="Times New Roman" w:eastAsia="Times New Roman" w:hAnsi="Times New Roman"/>
          <w:sz w:val="28"/>
          <w:szCs w:val="28"/>
          <w:lang w:val="vi-VN" w:eastAsia="en-US"/>
        </w:rPr>
        <w:t xml:space="preserve">]] </w:t>
      </w:r>
      <w:r w:rsidRPr="003C4CA0">
        <w:rPr>
          <w:rFonts w:ascii="Times New Roman" w:eastAsia="Times New Roman" w:hAnsi="Times New Roman"/>
          <w:sz w:val="28"/>
          <w:szCs w:val="28"/>
          <w:lang w:val="vi-VN" w:eastAsia="en-US"/>
        </w:rPr>
        <w:t xml:space="preserve">của </w:t>
      </w:r>
      <w:r w:rsidR="00902EB1">
        <w:rPr>
          <w:rFonts w:ascii="Times New Roman" w:eastAsia="Times New Roman" w:hAnsi="Times New Roman"/>
          <w:sz w:val="28"/>
          <w:szCs w:val="28"/>
          <w:lang w:eastAsia="en-US"/>
        </w:rPr>
        <w:t>Phòng Độ bền Nhiệt đới</w:t>
      </w:r>
      <w:r w:rsidRPr="003C4CA0">
        <w:rPr>
          <w:rFonts w:ascii="Times New Roman" w:eastAsia="Times New Roman" w:hAnsi="Times New Roman"/>
          <w:sz w:val="28"/>
          <w:szCs w:val="28"/>
          <w:lang w:val="vi-VN" w:eastAsia="en-US"/>
        </w:rPr>
        <w:t xml:space="preserve"> về việc đề nghị phê duyệt kết quả lựa chọn nhà thầu gói thầu </w:t>
      </w:r>
      <w:r w:rsidRPr="00B67822">
        <w:rPr>
          <w:rFonts w:ascii="Times New Roman" w:eastAsia="Times New Roman" w:hAnsi="Times New Roman"/>
          <w:sz w:val="28"/>
          <w:szCs w:val="28"/>
          <w:lang w:val="vi-VN" w:eastAsia="en-US"/>
        </w:rPr>
        <w:t>“</w:t>
      </w:r>
      <w:r w:rsidR="00B67822" w:rsidRPr="00B67822">
        <w:rPr>
          <w:rFonts w:ascii="Times New Roman" w:eastAsia="Times New Roman" w:hAnsi="Times New Roman"/>
          <w:sz w:val="28"/>
          <w:szCs w:val="28"/>
          <w:lang w:eastAsia="en-US"/>
        </w:rPr>
        <w:t>[[GoiThau]]</w:t>
      </w:r>
      <w:r w:rsidRPr="00B67822">
        <w:rPr>
          <w:rFonts w:ascii="Times New Roman" w:eastAsia="Times New Roman" w:hAnsi="Times New Roman"/>
          <w:sz w:val="28"/>
          <w:szCs w:val="28"/>
          <w:lang w:val="vi-VN" w:eastAsia="en-US"/>
        </w:rPr>
        <w:t>”</w:t>
      </w:r>
    </w:p>
    <w:p w14:paraId="36AD55C8" w14:textId="253DF7D3" w:rsidR="003C4CA0" w:rsidRPr="003C4CA0" w:rsidRDefault="003C4CA0" w:rsidP="003C4CA0">
      <w:pPr>
        <w:spacing w:before="80" w:after="80" w:line="240" w:lineRule="auto"/>
        <w:ind w:firstLine="720"/>
        <w:jc w:val="both"/>
        <w:rPr>
          <w:rFonts w:ascii="Times New Roman" w:eastAsia="Times New Roman" w:hAnsi="Times New Roman"/>
          <w:sz w:val="28"/>
          <w:szCs w:val="28"/>
          <w:lang w:val="vi-VN" w:eastAsia="en-US"/>
        </w:rPr>
      </w:pPr>
      <w:r w:rsidRPr="003C4CA0">
        <w:rPr>
          <w:rFonts w:ascii="Times New Roman" w:eastAsia="Times New Roman" w:hAnsi="Times New Roman"/>
          <w:sz w:val="28"/>
          <w:szCs w:val="28"/>
          <w:lang w:val="vi-VN" w:eastAsia="en-US"/>
        </w:rPr>
        <w:t>4.</w:t>
      </w:r>
      <w:r w:rsidR="003B28A0">
        <w:rPr>
          <w:rFonts w:ascii="Times New Roman" w:eastAsia="Times New Roman" w:hAnsi="Times New Roman"/>
          <w:sz w:val="28"/>
          <w:szCs w:val="28"/>
          <w:lang w:eastAsia="en-US"/>
        </w:rPr>
        <w:t>4</w:t>
      </w:r>
      <w:r w:rsidRPr="003C4CA0">
        <w:rPr>
          <w:rFonts w:ascii="Times New Roman" w:eastAsia="Times New Roman" w:hAnsi="Times New Roman"/>
          <w:sz w:val="28"/>
          <w:szCs w:val="28"/>
          <w:lang w:val="vi-VN" w:eastAsia="en-US"/>
        </w:rPr>
        <w:t xml:space="preserve">. Dự thảo hợp đồng kinh tế gói thầu </w:t>
      </w:r>
      <w:r w:rsidRPr="00B67822">
        <w:rPr>
          <w:rFonts w:ascii="Times New Roman" w:eastAsia="Times New Roman" w:hAnsi="Times New Roman"/>
          <w:sz w:val="28"/>
          <w:szCs w:val="28"/>
          <w:lang w:val="vi-VN" w:eastAsia="en-US"/>
        </w:rPr>
        <w:t>“</w:t>
      </w:r>
      <w:r w:rsidR="00B67822" w:rsidRPr="00B67822">
        <w:rPr>
          <w:rFonts w:ascii="Times New Roman" w:eastAsia="Times New Roman" w:hAnsi="Times New Roman"/>
          <w:sz w:val="28"/>
          <w:szCs w:val="28"/>
          <w:lang w:eastAsia="en-US"/>
        </w:rPr>
        <w:t>[[GoiThau]]</w:t>
      </w:r>
      <w:r w:rsidRPr="00B67822">
        <w:rPr>
          <w:rFonts w:ascii="Times New Roman" w:eastAsia="Times New Roman" w:hAnsi="Times New Roman"/>
          <w:sz w:val="28"/>
          <w:szCs w:val="28"/>
          <w:lang w:val="vi-VN" w:eastAsia="en-US"/>
        </w:rPr>
        <w:t>”.</w:t>
      </w:r>
    </w:p>
    <w:p w14:paraId="32C0A02A" w14:textId="77777777" w:rsidR="003C4CA0" w:rsidRPr="003C4CA0" w:rsidRDefault="003C4CA0" w:rsidP="003C4CA0">
      <w:pPr>
        <w:spacing w:before="80" w:after="80" w:line="240" w:lineRule="auto"/>
        <w:ind w:firstLine="720"/>
        <w:jc w:val="both"/>
        <w:rPr>
          <w:rFonts w:ascii="Times New Roman" w:eastAsia="Times New Roman" w:hAnsi="Times New Roman"/>
          <w:sz w:val="28"/>
          <w:szCs w:val="28"/>
          <w:lang w:val="vi-VN" w:eastAsia="en-US"/>
        </w:rPr>
      </w:pPr>
      <w:r w:rsidRPr="003C4CA0">
        <w:rPr>
          <w:rFonts w:ascii="Times New Roman" w:eastAsia="Times New Roman" w:hAnsi="Times New Roman"/>
          <w:b/>
          <w:sz w:val="28"/>
          <w:szCs w:val="28"/>
          <w:lang w:val="vi-VN" w:eastAsia="en-US"/>
        </w:rPr>
        <w:t>5. Loại hợp đồng</w:t>
      </w:r>
      <w:r w:rsidRPr="003C4CA0">
        <w:rPr>
          <w:rFonts w:ascii="Times New Roman" w:eastAsia="Times New Roman" w:hAnsi="Times New Roman"/>
          <w:sz w:val="28"/>
          <w:szCs w:val="28"/>
          <w:lang w:val="vi-VN" w:eastAsia="en-US"/>
        </w:rPr>
        <w:t>: Hợp đồng trọn gói.</w:t>
      </w:r>
    </w:p>
    <w:p w14:paraId="22CD422D" w14:textId="5DC0D202" w:rsidR="003C4CA0" w:rsidRPr="00BB1A25"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b/>
          <w:sz w:val="28"/>
          <w:szCs w:val="28"/>
          <w:lang w:val="vi-VN" w:eastAsia="en-US"/>
        </w:rPr>
        <w:t>6. Hồ sơ gửi thẩm định</w:t>
      </w:r>
      <w:r w:rsidRPr="003C4CA0">
        <w:rPr>
          <w:rFonts w:ascii="Times New Roman" w:eastAsia="Times New Roman" w:hAnsi="Times New Roman"/>
          <w:sz w:val="28"/>
          <w:szCs w:val="28"/>
          <w:lang w:val="vi-VN" w:eastAsia="en-US"/>
        </w:rPr>
        <w:t xml:space="preserve">: </w:t>
      </w:r>
      <w:r w:rsidR="00BB1A25">
        <w:rPr>
          <w:rFonts w:ascii="Times New Roman" w:eastAsia="Times New Roman" w:hAnsi="Times New Roman"/>
          <w:sz w:val="28"/>
          <w:szCs w:val="28"/>
          <w:lang w:eastAsia="en-US"/>
        </w:rPr>
        <w:t xml:space="preserve">Tổ thẩm định có </w:t>
      </w:r>
      <w:r w:rsidR="00F76922">
        <w:rPr>
          <w:rFonts w:ascii="Times New Roman" w:eastAsia="Times New Roman" w:hAnsi="Times New Roman"/>
          <w:sz w:val="28"/>
          <w:szCs w:val="28"/>
          <w:lang w:eastAsia="en-US"/>
        </w:rPr>
        <w:t>C</w:t>
      </w:r>
      <w:r w:rsidR="00BB1A25">
        <w:rPr>
          <w:rFonts w:ascii="Times New Roman" w:eastAsia="Times New Roman" w:hAnsi="Times New Roman"/>
          <w:sz w:val="28"/>
          <w:szCs w:val="28"/>
          <w:lang w:eastAsia="en-US"/>
        </w:rPr>
        <w:t>ông văn kèm</w:t>
      </w:r>
      <w:r w:rsidR="00F76922">
        <w:rPr>
          <w:rFonts w:ascii="Times New Roman" w:eastAsia="Times New Roman" w:hAnsi="Times New Roman"/>
          <w:sz w:val="28"/>
          <w:szCs w:val="28"/>
          <w:lang w:eastAsia="en-US"/>
        </w:rPr>
        <w:t xml:space="preserve"> dự thảo</w:t>
      </w:r>
      <w:r w:rsidR="003B6465">
        <w:rPr>
          <w:rFonts w:ascii="Times New Roman" w:eastAsia="Times New Roman" w:hAnsi="Times New Roman"/>
          <w:sz w:val="28"/>
          <w:szCs w:val="28"/>
          <w:lang w:eastAsia="en-US"/>
        </w:rPr>
        <w:t xml:space="preserve"> hợp đồng và </w:t>
      </w:r>
      <w:r w:rsidR="00B62A4C">
        <w:rPr>
          <w:rFonts w:ascii="Times New Roman" w:eastAsia="Times New Roman" w:hAnsi="Times New Roman"/>
          <w:sz w:val="28"/>
          <w:szCs w:val="28"/>
          <w:lang w:eastAsia="en-US"/>
        </w:rPr>
        <w:t xml:space="preserve">văn bản các </w:t>
      </w:r>
      <w:r w:rsidR="003B6465">
        <w:rPr>
          <w:rFonts w:ascii="Times New Roman" w:eastAsia="Times New Roman" w:hAnsi="Times New Roman"/>
          <w:sz w:val="28"/>
          <w:szCs w:val="28"/>
          <w:lang w:eastAsia="en-US"/>
        </w:rPr>
        <w:t>hồ sơ đấu thầu</w:t>
      </w:r>
      <w:r w:rsidR="00B62A4C">
        <w:rPr>
          <w:rFonts w:ascii="Times New Roman" w:eastAsia="Times New Roman" w:hAnsi="Times New Roman"/>
          <w:sz w:val="28"/>
          <w:szCs w:val="28"/>
          <w:lang w:eastAsia="en-US"/>
        </w:rPr>
        <w:t xml:space="preserve"> được nêu như trên cho Tổ pháp chế.</w:t>
      </w:r>
    </w:p>
    <w:p w14:paraId="377086CC" w14:textId="77777777" w:rsidR="003C4CA0" w:rsidRPr="003C4CA0" w:rsidRDefault="003C4CA0" w:rsidP="003C4CA0">
      <w:pPr>
        <w:spacing w:before="80" w:after="80" w:line="240" w:lineRule="auto"/>
        <w:ind w:firstLine="720"/>
        <w:jc w:val="both"/>
        <w:rPr>
          <w:rFonts w:ascii="Times New Roman" w:eastAsia="Times New Roman" w:hAnsi="Times New Roman"/>
          <w:b/>
          <w:sz w:val="28"/>
          <w:szCs w:val="28"/>
          <w:lang w:eastAsia="en-US"/>
        </w:rPr>
      </w:pPr>
      <w:r w:rsidRPr="003C4CA0">
        <w:rPr>
          <w:rFonts w:ascii="Times New Roman" w:eastAsia="Times New Roman" w:hAnsi="Times New Roman"/>
          <w:b/>
          <w:sz w:val="28"/>
          <w:szCs w:val="28"/>
          <w:lang w:eastAsia="en-US"/>
        </w:rPr>
        <w:t>II. DỰ THẢO HỢP ĐỒNG</w:t>
      </w:r>
    </w:p>
    <w:p w14:paraId="72F020C4" w14:textId="77777777" w:rsidR="003C4CA0" w:rsidRPr="003C4CA0" w:rsidRDefault="003C4CA0" w:rsidP="003C4CA0">
      <w:pPr>
        <w:numPr>
          <w:ilvl w:val="0"/>
          <w:numId w:val="3"/>
        </w:numPr>
        <w:spacing w:before="80" w:after="80" w:line="240" w:lineRule="auto"/>
        <w:jc w:val="both"/>
        <w:rPr>
          <w:rFonts w:ascii="Times New Roman" w:eastAsia="Times New Roman" w:hAnsi="Times New Roman"/>
          <w:sz w:val="28"/>
          <w:szCs w:val="28"/>
          <w:lang w:eastAsia="en-US"/>
        </w:rPr>
      </w:pPr>
      <w:r w:rsidRPr="003C4CA0">
        <w:rPr>
          <w:rFonts w:ascii="Times New Roman" w:eastAsia="Times New Roman" w:hAnsi="Times New Roman"/>
          <w:b/>
          <w:sz w:val="28"/>
          <w:szCs w:val="28"/>
          <w:lang w:eastAsia="en-US"/>
        </w:rPr>
        <w:t>Cơ sở pháp lý:</w:t>
      </w:r>
      <w:r w:rsidRPr="003C4CA0">
        <w:rPr>
          <w:rFonts w:ascii="Times New Roman" w:eastAsia="Times New Roman" w:hAnsi="Times New Roman"/>
          <w:sz w:val="28"/>
          <w:szCs w:val="28"/>
          <w:lang w:eastAsia="en-US"/>
        </w:rPr>
        <w:t xml:space="preserve"> Các căn cứ đúng quy định.</w:t>
      </w:r>
    </w:p>
    <w:p w14:paraId="0125E52F" w14:textId="77777777"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b/>
          <w:sz w:val="28"/>
          <w:szCs w:val="28"/>
          <w:lang w:eastAsia="en-US"/>
        </w:rPr>
        <w:t>2. Hình thức của hợp đồng</w:t>
      </w:r>
      <w:r w:rsidRPr="003C4CA0">
        <w:rPr>
          <w:rFonts w:ascii="Times New Roman" w:eastAsia="Times New Roman" w:hAnsi="Times New Roman"/>
          <w:sz w:val="28"/>
          <w:szCs w:val="28"/>
          <w:lang w:eastAsia="en-US"/>
        </w:rPr>
        <w:t xml:space="preserve">: Được các bên lập bằng văn bản, có quy định cụ thể thông qua </w:t>
      </w:r>
      <w:r w:rsidRPr="003C4CA0">
        <w:rPr>
          <w:rFonts w:ascii="Times New Roman" w:eastAsia="Times New Roman" w:hAnsi="Times New Roman"/>
          <w:color w:val="000099"/>
          <w:sz w:val="28"/>
          <w:szCs w:val="28"/>
          <w:lang w:eastAsia="en-US"/>
        </w:rPr>
        <w:t>08</w:t>
      </w:r>
      <w:r w:rsidRPr="003C4CA0">
        <w:rPr>
          <w:rFonts w:ascii="Times New Roman" w:eastAsia="Times New Roman" w:hAnsi="Times New Roman"/>
          <w:sz w:val="28"/>
          <w:szCs w:val="28"/>
          <w:lang w:eastAsia="en-US"/>
        </w:rPr>
        <w:t xml:space="preserve"> Điều của hợp đồng.</w:t>
      </w:r>
    </w:p>
    <w:p w14:paraId="25D5F7CB" w14:textId="77777777" w:rsidR="003C4CA0" w:rsidRPr="003C4CA0" w:rsidRDefault="003C4CA0" w:rsidP="003C4CA0">
      <w:pPr>
        <w:spacing w:before="80" w:after="80" w:line="240" w:lineRule="auto"/>
        <w:ind w:firstLine="720"/>
        <w:jc w:val="both"/>
        <w:rPr>
          <w:rFonts w:ascii="Times New Roman" w:eastAsia="Times New Roman" w:hAnsi="Times New Roman"/>
          <w:b/>
          <w:sz w:val="28"/>
          <w:szCs w:val="28"/>
          <w:lang w:eastAsia="en-US"/>
        </w:rPr>
      </w:pPr>
      <w:r w:rsidRPr="003C4CA0">
        <w:rPr>
          <w:rFonts w:ascii="Times New Roman" w:eastAsia="Times New Roman" w:hAnsi="Times New Roman"/>
          <w:b/>
          <w:sz w:val="28"/>
          <w:szCs w:val="28"/>
          <w:lang w:eastAsia="en-US"/>
        </w:rPr>
        <w:t xml:space="preserve">3. Nội dung dự thảo hợp đồng: </w:t>
      </w:r>
    </w:p>
    <w:p w14:paraId="1C8FF7AC" w14:textId="77777777"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 Thông tin về hợp đồng: Hợp đồng được lập theo mẫu của E-HSMT, đã đưa đầy đủ thông tin của các bên theo quy định pháp luật trên cơ sở tài liệu đi kèm.</w:t>
      </w:r>
    </w:p>
    <w:p w14:paraId="5A1D470E" w14:textId="20F64B5A"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 Căn cứ ký kết hợp đồng: Việc xác lập hợp đồng đã viện dẫn các văn bản pháp lý còn hiệu lực liên quan đến hợp đồng.</w:t>
      </w:r>
    </w:p>
    <w:p w14:paraId="303BC3CF" w14:textId="77777777"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 Chủ thể ký kết hợp đồng: Đúng thẩm quyền của các bên theo quy định pháp luật trên cơ sở tài liệu đi kèm.</w:t>
      </w:r>
    </w:p>
    <w:p w14:paraId="7FD3A494" w14:textId="11BD5490" w:rsidR="003C4CA0" w:rsidRPr="003C4CA0" w:rsidRDefault="003C4CA0" w:rsidP="003C4CA0">
      <w:pPr>
        <w:spacing w:before="80" w:after="80" w:line="240" w:lineRule="auto"/>
        <w:ind w:firstLine="720"/>
        <w:jc w:val="both"/>
        <w:rPr>
          <w:rFonts w:ascii="Times New Roman" w:eastAsia="Times New Roman" w:hAnsi="Times New Roman"/>
          <w:color w:val="FF0000"/>
          <w:sz w:val="28"/>
          <w:szCs w:val="28"/>
          <w:lang w:eastAsia="en-US"/>
        </w:rPr>
      </w:pPr>
      <w:r w:rsidRPr="003C4CA0">
        <w:rPr>
          <w:rFonts w:ascii="Times New Roman" w:eastAsia="Times New Roman" w:hAnsi="Times New Roman"/>
          <w:sz w:val="28"/>
          <w:szCs w:val="28"/>
          <w:lang w:eastAsia="en-US"/>
        </w:rPr>
        <w:t xml:space="preserve">- Hồ sơ hợp đồng và thứ tự ưu tiên của các tài liệu kèm theo: Bao gồm dự thảo hợp </w:t>
      </w:r>
      <w:r w:rsidRPr="003C4CA0">
        <w:rPr>
          <w:rFonts w:ascii="Times New Roman" w:eastAsia="Times New Roman" w:hAnsi="Times New Roman"/>
          <w:color w:val="000000"/>
          <w:sz w:val="28"/>
          <w:szCs w:val="28"/>
          <w:lang w:eastAsia="en-US"/>
        </w:rPr>
        <w:t xml:space="preserve">đồng; Biên bản thương thảo, hoàn thiện hợp đồng ngày </w:t>
      </w:r>
      <w:r w:rsidR="00B67822" w:rsidRPr="00B67822">
        <w:rPr>
          <w:rFonts w:ascii="Times New Roman" w:eastAsia="Times New Roman" w:hAnsi="Times New Roman"/>
          <w:color w:val="0000CC"/>
          <w:sz w:val="28"/>
          <w:szCs w:val="28"/>
          <w:lang w:eastAsia="en-US"/>
        </w:rPr>
        <w:t>[[TTHD_d]]</w:t>
      </w:r>
      <w:r w:rsidRPr="00B67822">
        <w:rPr>
          <w:rFonts w:ascii="Times New Roman" w:eastAsia="Times New Roman" w:hAnsi="Times New Roman"/>
          <w:color w:val="0000CC"/>
          <w:sz w:val="28"/>
          <w:szCs w:val="28"/>
          <w:lang w:eastAsia="en-US"/>
        </w:rPr>
        <w:t>.</w:t>
      </w:r>
      <w:r w:rsidRPr="003C4CA0">
        <w:rPr>
          <w:rFonts w:ascii="Times New Roman" w:eastAsia="Times New Roman" w:hAnsi="Times New Roman"/>
          <w:color w:val="FF0000"/>
          <w:sz w:val="28"/>
          <w:szCs w:val="28"/>
          <w:lang w:eastAsia="en-US"/>
        </w:rPr>
        <w:t xml:space="preserve"> </w:t>
      </w:r>
    </w:p>
    <w:p w14:paraId="755DAD6F" w14:textId="77777777"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 xml:space="preserve">- Luật áp dụng và ngôn ngữ sử dụng của hợp đồng: Hợp đồng áp dụng Hệ thống pháp luật Việt Nam, ngôn ngữ là tiếng Việt. </w:t>
      </w:r>
    </w:p>
    <w:p w14:paraId="25D37C47" w14:textId="77777777"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 Nội dung và khối lượng công việc của hợp đồng: Mua bán hàng hóa, khối lượng được nêu cụ thể trong Phụ lục Dự thảo hợp đồng.</w:t>
      </w:r>
    </w:p>
    <w:p w14:paraId="3D537A7F" w14:textId="77777777"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 Yêu cầu về chất lượng sản phẩm và nghiệm thu, bàn giao sản phẩm: Đã có thỏa thuận cụ thể tại Điều 4 của dự thảo.</w:t>
      </w:r>
    </w:p>
    <w:p w14:paraId="468F37A6" w14:textId="22341267"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lastRenderedPageBreak/>
        <w:t xml:space="preserve">- Thời gian và tiến độ thực hiện hợp đồng: Các bên đã giao ước thể hiện rõ mốc hoàn thành, tuân thủ đúng quyết định được phê duyệt, cụ thể là </w:t>
      </w:r>
      <w:r w:rsidR="00902EB1" w:rsidRPr="00902EB1">
        <w:rPr>
          <w:rFonts w:ascii="Times New Roman" w:eastAsia="Times New Roman" w:hAnsi="Times New Roman"/>
          <w:color w:val="000099"/>
          <w:sz w:val="28"/>
          <w:szCs w:val="28"/>
          <w:lang w:eastAsia="en-US"/>
        </w:rPr>
        <w:t>[[HD_t]]</w:t>
      </w:r>
      <w:r w:rsidR="00902EB1">
        <w:rPr>
          <w:rFonts w:ascii="Times New Roman" w:eastAsia="Times New Roman" w:hAnsi="Times New Roman"/>
          <w:sz w:val="28"/>
          <w:szCs w:val="28"/>
          <w:lang w:eastAsia="en-US"/>
        </w:rPr>
        <w:t xml:space="preserve"> tính từ khi hợp đồng</w:t>
      </w:r>
      <w:r w:rsidRPr="003C4CA0">
        <w:rPr>
          <w:rFonts w:ascii="Times New Roman" w:eastAsia="Times New Roman" w:hAnsi="Times New Roman"/>
          <w:sz w:val="28"/>
          <w:szCs w:val="28"/>
          <w:lang w:eastAsia="en-US"/>
        </w:rPr>
        <w:t xml:space="preserve"> có hiệu lực.</w:t>
      </w:r>
    </w:p>
    <w:p w14:paraId="7F56A927" w14:textId="60E407C9"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 Giá trị hợp đồng: Đã được các bên thỏa thuận cụ thể trong Điều 5 của hợp đồng (</w:t>
      </w:r>
      <w:r w:rsidR="00B67822">
        <w:rPr>
          <w:rFonts w:ascii="Times New Roman" w:eastAsia="Times New Roman" w:hAnsi="Times New Roman"/>
          <w:sz w:val="28"/>
          <w:szCs w:val="28"/>
          <w:lang w:eastAsia="en-US"/>
        </w:rPr>
        <w:t>[[GiaTrungThau]]</w:t>
      </w:r>
      <w:r w:rsidR="006D4ED5">
        <w:rPr>
          <w:rFonts w:ascii="Times New Roman" w:eastAsia="Times New Roman" w:hAnsi="Times New Roman"/>
          <w:sz w:val="28"/>
          <w:szCs w:val="28"/>
          <w:lang w:eastAsia="en-US"/>
        </w:rPr>
        <w:t xml:space="preserve"> </w:t>
      </w:r>
      <w:r w:rsidRPr="003C4CA0">
        <w:rPr>
          <w:rFonts w:ascii="Times New Roman" w:eastAsia="Times New Roman" w:hAnsi="Times New Roman"/>
          <w:sz w:val="28"/>
          <w:szCs w:val="28"/>
          <w:lang w:eastAsia="en-US"/>
        </w:rPr>
        <w:t>đ).</w:t>
      </w:r>
    </w:p>
    <w:p w14:paraId="3AA432CE" w14:textId="77777777"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 Bảo đảm thực hiện hợp đồng: Đã có điều khoản thỏa thuận cụ thể, chi tiết trong Điều 4 của hợp đồng (quy định tại E-ĐKC 6.1).</w:t>
      </w:r>
    </w:p>
    <w:p w14:paraId="483DE991" w14:textId="77777777"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 Thanh toán, quyết toán hợp đồng: Được quy định trong điều 4 của hợp đồng và được quy định cụ thể tại E-ĐKC, E-ĐKCT đính kèm hợp đồng về số lần, giai đoạn, thời điểm, thời hạn, hồ sơ, điều kiện bảo đảm thanh toán tạm ứng, bảo lãnh tạm ứng và quyết toán hợp đồng.</w:t>
      </w:r>
    </w:p>
    <w:p w14:paraId="0A364CA0" w14:textId="77777777"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 Bảo hành: Đã quy định cụ thể tại E-ĐKC 25.2.</w:t>
      </w:r>
    </w:p>
    <w:p w14:paraId="60264DA5" w14:textId="77777777"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 Thanh lý hợp đồng: Đã nêu tại Điều 8 của hợp đồng.</w:t>
      </w:r>
    </w:p>
    <w:p w14:paraId="387DA3A2" w14:textId="77777777"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 Quyền và nghĩa vụ các bên: Được thỏa thuận cụ thể trong hợp đồng, bảo đảm không trái với các quy định của pháp luật và đạo đức xã hội.</w:t>
      </w:r>
    </w:p>
    <w:p w14:paraId="46FB5EE2" w14:textId="77777777"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 Điều chỉnh hợp đồng: Đã có thỏa thuận tại E-ĐKC, E-ĐKCT của hợp đồng</w:t>
      </w:r>
    </w:p>
    <w:p w14:paraId="3473E68F" w14:textId="77777777"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 Tạm dừng công việc hợp đồng: Các bên đã có thỏa thuận cụ thể trong hợp đồng về các tình huống được tạm dừng thực hiện công việc trong hợp đồng; trình tự, thủ tục tạm dừng, mức đền bù thiệt hại do tạm dừng công việc.</w:t>
      </w:r>
    </w:p>
    <w:p w14:paraId="5D60C959" w14:textId="77777777"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 Chấm dứt, hủy bỏ hợp đồng: Đã được các bên thỏa thuận, quy định cụ thể về trường hợp chấm dứt, hủy bỏ hợp đồng quy định tại E-ĐKC số 29.</w:t>
      </w:r>
    </w:p>
    <w:p w14:paraId="65194D85" w14:textId="77777777"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 Khiếu nại, giải quyết tranh chấp trong quá trình thực hiện hợp đồng: Đã được các bên thỏa thuận cụ thể trong điều khoản hợp đồng và Đã được các bên thỏa thuận, quy định cụ thể về trường hợp chấm dứt, hủy bỏ hợp đồng tại ĐKC, ĐKCT của hợp đồng về nội dung, quy trình, cách thức và cơ chế giải quyết khiếu nại, tranh chấp, quy định tại E-ĐKC số 8.</w:t>
      </w:r>
    </w:p>
    <w:p w14:paraId="16BFE0A1" w14:textId="77777777"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 Rủi ro và bất khả kháng: Quy định tại E-ĐKC số 26.</w:t>
      </w:r>
    </w:p>
    <w:p w14:paraId="5A1936E3" w14:textId="77777777"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4. Những nội dung khác: Không.</w:t>
      </w:r>
    </w:p>
    <w:p w14:paraId="145B775D" w14:textId="77777777" w:rsidR="003C4CA0" w:rsidRPr="003C4CA0" w:rsidRDefault="003C4CA0" w:rsidP="003C4CA0">
      <w:pPr>
        <w:spacing w:before="80" w:after="80" w:line="240" w:lineRule="auto"/>
        <w:ind w:firstLine="720"/>
        <w:jc w:val="both"/>
        <w:rPr>
          <w:rFonts w:ascii="Times New Roman" w:eastAsia="Times New Roman" w:hAnsi="Times New Roman"/>
          <w:b/>
          <w:sz w:val="28"/>
          <w:szCs w:val="28"/>
          <w:lang w:eastAsia="en-US"/>
        </w:rPr>
      </w:pPr>
      <w:r w:rsidRPr="003C4CA0">
        <w:rPr>
          <w:rFonts w:ascii="Times New Roman" w:eastAsia="Times New Roman" w:hAnsi="Times New Roman"/>
          <w:b/>
          <w:sz w:val="28"/>
          <w:szCs w:val="28"/>
          <w:lang w:eastAsia="en-US"/>
        </w:rPr>
        <w:t>III. KẾT LUẬN</w:t>
      </w:r>
    </w:p>
    <w:p w14:paraId="13FED68C" w14:textId="5479698F" w:rsidR="003C4CA0" w:rsidRP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 xml:space="preserve">Dự thảo Hợp đồng </w:t>
      </w:r>
      <w:r w:rsidRPr="00B67822">
        <w:rPr>
          <w:rFonts w:ascii="Times New Roman" w:eastAsia="Times New Roman" w:hAnsi="Times New Roman"/>
          <w:sz w:val="28"/>
          <w:szCs w:val="28"/>
          <w:lang w:eastAsia="en-US"/>
        </w:rPr>
        <w:t>“</w:t>
      </w:r>
      <w:r w:rsidR="00B67822" w:rsidRPr="00B67822">
        <w:rPr>
          <w:rFonts w:ascii="Times New Roman" w:eastAsia="Times New Roman" w:hAnsi="Times New Roman"/>
          <w:sz w:val="28"/>
          <w:szCs w:val="28"/>
          <w:lang w:eastAsia="en-US"/>
        </w:rPr>
        <w:t>[[GoiThau]]</w:t>
      </w:r>
      <w:r w:rsidRPr="00B67822">
        <w:rPr>
          <w:rFonts w:ascii="Times New Roman" w:eastAsia="Times New Roman" w:hAnsi="Times New Roman"/>
          <w:sz w:val="28"/>
          <w:szCs w:val="28"/>
          <w:lang w:eastAsia="en-US"/>
        </w:rPr>
        <w:t>”</w:t>
      </w:r>
      <w:r w:rsidRPr="003C4CA0">
        <w:rPr>
          <w:rFonts w:ascii="Times New Roman" w:eastAsia="Times New Roman" w:hAnsi="Times New Roman"/>
          <w:sz w:val="28"/>
          <w:szCs w:val="28"/>
          <w:lang w:eastAsia="en-US"/>
        </w:rPr>
        <w:t xml:space="preserve"> do </w:t>
      </w:r>
      <w:r w:rsidR="00902EB1">
        <w:rPr>
          <w:rFonts w:ascii="Times New Roman" w:eastAsia="Times New Roman" w:hAnsi="Times New Roman"/>
          <w:sz w:val="28"/>
          <w:szCs w:val="28"/>
          <w:lang w:eastAsia="en-US"/>
        </w:rPr>
        <w:t>Phòng Độ bền Nhiệt đới</w:t>
      </w:r>
      <w:r w:rsidRPr="003C4CA0">
        <w:rPr>
          <w:rFonts w:ascii="Times New Roman" w:eastAsia="Times New Roman" w:hAnsi="Times New Roman"/>
          <w:sz w:val="28"/>
          <w:szCs w:val="28"/>
          <w:lang w:eastAsia="en-US"/>
        </w:rPr>
        <w:t xml:space="preserve"> soạn thảo có các điều khoản đúng pháp luật và quy định của Bộ Quốc phòng, đủ điều kiện ký hợp đồng, bảo đảm </w:t>
      </w:r>
      <w:r w:rsidR="00902EB1">
        <w:rPr>
          <w:rFonts w:ascii="Times New Roman" w:eastAsia="Times New Roman" w:hAnsi="Times New Roman"/>
          <w:sz w:val="28"/>
          <w:szCs w:val="28"/>
          <w:lang w:eastAsia="en-US"/>
        </w:rPr>
        <w:t>tối đa quyền lợi cho</w:t>
      </w:r>
      <w:r w:rsidRPr="003C4CA0">
        <w:rPr>
          <w:rFonts w:ascii="Times New Roman" w:eastAsia="Times New Roman" w:hAnsi="Times New Roman"/>
          <w:sz w:val="28"/>
          <w:szCs w:val="28"/>
          <w:lang w:eastAsia="en-US"/>
        </w:rPr>
        <w:t xml:space="preserve"> Bên mời thầu và chặt chẽ về pháp lý.</w:t>
      </w:r>
    </w:p>
    <w:p w14:paraId="32796F55" w14:textId="2117E162" w:rsidR="003C4CA0" w:rsidRDefault="003C4CA0" w:rsidP="003C4CA0">
      <w:pPr>
        <w:spacing w:before="80" w:after="80" w:line="240" w:lineRule="auto"/>
        <w:ind w:firstLine="720"/>
        <w:jc w:val="both"/>
        <w:rPr>
          <w:rFonts w:ascii="Times New Roman" w:eastAsia="Times New Roman" w:hAnsi="Times New Roman"/>
          <w:sz w:val="28"/>
          <w:szCs w:val="28"/>
          <w:lang w:eastAsia="en-US"/>
        </w:rPr>
      </w:pPr>
      <w:r w:rsidRPr="003C4CA0">
        <w:rPr>
          <w:rFonts w:ascii="Times New Roman" w:eastAsia="Times New Roman" w:hAnsi="Times New Roman"/>
          <w:sz w:val="28"/>
          <w:szCs w:val="28"/>
          <w:lang w:eastAsia="en-US"/>
        </w:rPr>
        <w:t>Xin gửi để Tổ thẩm định tổng hợp, báo cáo./.</w:t>
      </w:r>
    </w:p>
    <w:p w14:paraId="2C2E410C" w14:textId="77777777" w:rsidR="00902EB1" w:rsidRPr="003C4CA0" w:rsidRDefault="00902EB1" w:rsidP="003C4CA0">
      <w:pPr>
        <w:spacing w:before="80" w:after="80" w:line="240" w:lineRule="auto"/>
        <w:ind w:firstLine="720"/>
        <w:jc w:val="both"/>
        <w:rPr>
          <w:rFonts w:ascii="Times New Roman" w:eastAsia="Times New Roman" w:hAnsi="Times New Roman"/>
          <w:sz w:val="28"/>
          <w:szCs w:val="28"/>
          <w:lang w:eastAsia="en-US"/>
        </w:rPr>
      </w:pPr>
      <w:bookmarkStart w:id="0" w:name="_GoBack"/>
      <w:bookmarkEnd w:id="0"/>
    </w:p>
    <w:tbl>
      <w:tblPr>
        <w:tblW w:w="9000" w:type="dxa"/>
        <w:tblInd w:w="108" w:type="dxa"/>
        <w:tblLook w:val="01E0" w:firstRow="1" w:lastRow="1" w:firstColumn="1" w:lastColumn="1" w:noHBand="0" w:noVBand="0"/>
      </w:tblPr>
      <w:tblGrid>
        <w:gridCol w:w="4616"/>
        <w:gridCol w:w="4384"/>
      </w:tblGrid>
      <w:tr w:rsidR="003C4CA0" w:rsidRPr="003C4CA0" w14:paraId="3235715C" w14:textId="77777777" w:rsidTr="00CC0CD8">
        <w:tc>
          <w:tcPr>
            <w:tcW w:w="4616" w:type="dxa"/>
          </w:tcPr>
          <w:p w14:paraId="77B0EBBD" w14:textId="77777777" w:rsidR="003C4CA0" w:rsidRPr="003C4CA0" w:rsidRDefault="003C4CA0" w:rsidP="003C4CA0">
            <w:pPr>
              <w:spacing w:after="0" w:line="240" w:lineRule="auto"/>
              <w:ind w:right="-360"/>
              <w:rPr>
                <w:rFonts w:ascii="Times New Roman" w:eastAsia="Times New Roman" w:hAnsi="Times New Roman"/>
                <w:b/>
                <w:i/>
                <w:szCs w:val="24"/>
                <w:lang w:eastAsia="en-US"/>
              </w:rPr>
            </w:pPr>
            <w:r w:rsidRPr="003C4CA0">
              <w:rPr>
                <w:rFonts w:ascii="Times New Roman" w:eastAsia="Times New Roman" w:hAnsi="Times New Roman"/>
                <w:b/>
                <w:i/>
                <w:szCs w:val="24"/>
                <w:lang w:eastAsia="en-US"/>
              </w:rPr>
              <w:t>Nơi nhận:</w:t>
            </w:r>
          </w:p>
          <w:p w14:paraId="5950A606" w14:textId="77777777" w:rsidR="003C4CA0" w:rsidRPr="003C4CA0" w:rsidRDefault="003C4CA0" w:rsidP="003C4CA0">
            <w:pPr>
              <w:numPr>
                <w:ilvl w:val="0"/>
                <w:numId w:val="2"/>
              </w:numPr>
              <w:tabs>
                <w:tab w:val="clear" w:pos="720"/>
                <w:tab w:val="num" w:pos="72"/>
              </w:tabs>
              <w:spacing w:after="0" w:line="240" w:lineRule="auto"/>
              <w:ind w:left="72" w:right="-360" w:hanging="180"/>
              <w:rPr>
                <w:rFonts w:ascii="Times New Roman" w:eastAsia="Times New Roman" w:hAnsi="Times New Roman"/>
                <w:sz w:val="22"/>
                <w:szCs w:val="22"/>
                <w:lang w:eastAsia="en-US"/>
              </w:rPr>
            </w:pPr>
            <w:r w:rsidRPr="003C4CA0">
              <w:rPr>
                <w:rFonts w:ascii="Times New Roman" w:eastAsia="Times New Roman" w:hAnsi="Times New Roman"/>
                <w:sz w:val="22"/>
                <w:szCs w:val="22"/>
                <w:lang w:eastAsia="en-US"/>
              </w:rPr>
              <w:t>Như trên;</w:t>
            </w:r>
          </w:p>
          <w:p w14:paraId="05FE1178" w14:textId="747C0416" w:rsidR="003C4CA0" w:rsidRPr="003C4CA0" w:rsidRDefault="003444A2" w:rsidP="003C4CA0">
            <w:pPr>
              <w:numPr>
                <w:ilvl w:val="0"/>
                <w:numId w:val="2"/>
              </w:numPr>
              <w:tabs>
                <w:tab w:val="clear" w:pos="720"/>
                <w:tab w:val="num" w:pos="72"/>
              </w:tabs>
              <w:spacing w:after="0" w:line="240" w:lineRule="auto"/>
              <w:ind w:left="72" w:right="-360" w:hanging="180"/>
              <w:rPr>
                <w:rFonts w:ascii="Times New Roman" w:eastAsia="Times New Roman" w:hAnsi="Times New Roman"/>
                <w:sz w:val="26"/>
                <w:szCs w:val="26"/>
                <w:lang w:eastAsia="en-US"/>
              </w:rPr>
            </w:pPr>
            <w:r>
              <w:rPr>
                <w:rFonts w:ascii="Times New Roman" w:eastAsia="Times New Roman" w:hAnsi="Times New Roman"/>
                <w:sz w:val="22"/>
                <w:szCs w:val="22"/>
                <w:lang w:eastAsia="en-US"/>
              </w:rPr>
              <w:t>Lưu: HCTH</w:t>
            </w:r>
            <w:r w:rsidR="003C4CA0" w:rsidRPr="003C4CA0">
              <w:rPr>
                <w:rFonts w:ascii="Times New Roman" w:eastAsia="Times New Roman" w:hAnsi="Times New Roman"/>
                <w:sz w:val="22"/>
                <w:szCs w:val="22"/>
                <w:lang w:eastAsia="en-US"/>
              </w:rPr>
              <w:t>. T03.</w:t>
            </w:r>
          </w:p>
        </w:tc>
        <w:tc>
          <w:tcPr>
            <w:tcW w:w="4384" w:type="dxa"/>
          </w:tcPr>
          <w:p w14:paraId="7EF0E189" w14:textId="77777777" w:rsidR="003C4CA0" w:rsidRPr="003C4CA0" w:rsidRDefault="003C4CA0" w:rsidP="003C4CA0">
            <w:pPr>
              <w:spacing w:after="0" w:line="240" w:lineRule="auto"/>
              <w:ind w:right="-360"/>
              <w:jc w:val="center"/>
              <w:rPr>
                <w:rFonts w:ascii="Times New Roman" w:eastAsia="Times New Roman" w:hAnsi="Times New Roman"/>
                <w:b/>
                <w:sz w:val="28"/>
                <w:szCs w:val="28"/>
                <w:lang w:eastAsia="en-US"/>
              </w:rPr>
            </w:pPr>
            <w:r w:rsidRPr="003C4CA0">
              <w:rPr>
                <w:rFonts w:ascii="Times New Roman" w:eastAsia="Times New Roman" w:hAnsi="Times New Roman"/>
                <w:b/>
                <w:sz w:val="28"/>
                <w:szCs w:val="28"/>
                <w:lang w:eastAsia="en-US"/>
              </w:rPr>
              <w:t>T/M. TỔ TƯ VẤN PHÁP LÝ</w:t>
            </w:r>
          </w:p>
          <w:p w14:paraId="7A0946C4" w14:textId="77777777" w:rsidR="003C4CA0" w:rsidRPr="003C4CA0" w:rsidRDefault="003C4CA0" w:rsidP="003C4CA0">
            <w:pPr>
              <w:spacing w:after="0" w:line="240" w:lineRule="auto"/>
              <w:ind w:right="-360"/>
              <w:jc w:val="center"/>
              <w:rPr>
                <w:rFonts w:ascii="Times New Roman" w:eastAsia="Times New Roman" w:hAnsi="Times New Roman"/>
                <w:b/>
                <w:sz w:val="28"/>
                <w:szCs w:val="28"/>
                <w:lang w:eastAsia="en-US"/>
              </w:rPr>
            </w:pPr>
            <w:r w:rsidRPr="003C4CA0">
              <w:rPr>
                <w:rFonts w:ascii="Times New Roman" w:eastAsia="Times New Roman" w:hAnsi="Times New Roman"/>
                <w:b/>
                <w:sz w:val="28"/>
                <w:szCs w:val="28"/>
                <w:lang w:eastAsia="en-US"/>
              </w:rPr>
              <w:t>TỔ TRƯỞNG</w:t>
            </w:r>
          </w:p>
          <w:p w14:paraId="50ECD319" w14:textId="77777777" w:rsidR="003C4CA0" w:rsidRPr="003C4CA0" w:rsidRDefault="003C4CA0" w:rsidP="003C4CA0">
            <w:pPr>
              <w:spacing w:after="0" w:line="240" w:lineRule="auto"/>
              <w:ind w:right="-360"/>
              <w:jc w:val="center"/>
              <w:rPr>
                <w:rFonts w:ascii="Times New Roman" w:eastAsia="Times New Roman" w:hAnsi="Times New Roman"/>
                <w:b/>
                <w:sz w:val="28"/>
                <w:szCs w:val="28"/>
                <w:lang w:eastAsia="en-US"/>
              </w:rPr>
            </w:pPr>
          </w:p>
          <w:p w14:paraId="286B56B3" w14:textId="77777777" w:rsidR="003C4CA0" w:rsidRPr="003C4CA0" w:rsidRDefault="003C4CA0" w:rsidP="003C4CA0">
            <w:pPr>
              <w:spacing w:after="0" w:line="240" w:lineRule="auto"/>
              <w:ind w:right="-360"/>
              <w:jc w:val="center"/>
              <w:rPr>
                <w:rFonts w:ascii="Times New Roman" w:eastAsia="Times New Roman" w:hAnsi="Times New Roman"/>
                <w:b/>
                <w:sz w:val="28"/>
                <w:szCs w:val="28"/>
                <w:lang w:eastAsia="en-US"/>
              </w:rPr>
            </w:pPr>
          </w:p>
          <w:p w14:paraId="38E9EB18" w14:textId="77777777" w:rsidR="003C4CA0" w:rsidRPr="003C4CA0" w:rsidRDefault="003C4CA0" w:rsidP="003C4CA0">
            <w:pPr>
              <w:spacing w:after="0" w:line="240" w:lineRule="auto"/>
              <w:ind w:right="-360"/>
              <w:jc w:val="center"/>
              <w:rPr>
                <w:rFonts w:ascii="Times New Roman" w:eastAsia="Times New Roman" w:hAnsi="Times New Roman"/>
                <w:b/>
                <w:sz w:val="28"/>
                <w:szCs w:val="28"/>
                <w:lang w:eastAsia="en-US"/>
              </w:rPr>
            </w:pPr>
          </w:p>
          <w:p w14:paraId="00ECB7F0" w14:textId="77777777" w:rsidR="003C4CA0" w:rsidRPr="003C4CA0" w:rsidRDefault="003C4CA0" w:rsidP="003C4CA0">
            <w:pPr>
              <w:spacing w:after="0" w:line="240" w:lineRule="auto"/>
              <w:ind w:right="-360"/>
              <w:jc w:val="center"/>
              <w:rPr>
                <w:rFonts w:ascii="Times New Roman" w:eastAsia="Times New Roman" w:hAnsi="Times New Roman"/>
                <w:b/>
                <w:sz w:val="28"/>
                <w:szCs w:val="28"/>
                <w:lang w:eastAsia="en-US"/>
              </w:rPr>
            </w:pPr>
          </w:p>
          <w:p w14:paraId="145918DA" w14:textId="77777777" w:rsidR="003C4CA0" w:rsidRPr="003C4CA0" w:rsidRDefault="003C4CA0" w:rsidP="003C4CA0">
            <w:pPr>
              <w:spacing w:after="0" w:line="240" w:lineRule="auto"/>
              <w:ind w:right="-360"/>
              <w:jc w:val="center"/>
              <w:rPr>
                <w:rFonts w:ascii="Times New Roman" w:eastAsia="Times New Roman" w:hAnsi="Times New Roman"/>
                <w:b/>
                <w:sz w:val="28"/>
                <w:szCs w:val="28"/>
                <w:lang w:eastAsia="en-US"/>
              </w:rPr>
            </w:pPr>
          </w:p>
          <w:p w14:paraId="391B328C" w14:textId="77777777" w:rsidR="003C4CA0" w:rsidRPr="003C4CA0" w:rsidRDefault="003C4CA0" w:rsidP="003C4CA0">
            <w:pPr>
              <w:spacing w:after="0" w:line="240" w:lineRule="auto"/>
              <w:ind w:right="-360"/>
              <w:jc w:val="center"/>
              <w:rPr>
                <w:rFonts w:ascii="Times New Roman" w:eastAsia="Times New Roman" w:hAnsi="Times New Roman"/>
                <w:b/>
                <w:sz w:val="28"/>
                <w:szCs w:val="28"/>
                <w:lang w:eastAsia="en-US"/>
              </w:rPr>
            </w:pPr>
          </w:p>
          <w:p w14:paraId="636EF18C" w14:textId="77777777" w:rsidR="003C4CA0" w:rsidRPr="003C4CA0" w:rsidRDefault="003C4CA0" w:rsidP="003C4CA0">
            <w:pPr>
              <w:spacing w:after="0" w:line="240" w:lineRule="auto"/>
              <w:ind w:right="-360"/>
              <w:jc w:val="center"/>
              <w:rPr>
                <w:rFonts w:ascii="Times New Roman" w:eastAsia="Times New Roman" w:hAnsi="Times New Roman"/>
                <w:b/>
                <w:sz w:val="28"/>
                <w:szCs w:val="28"/>
                <w:lang w:eastAsia="en-US"/>
              </w:rPr>
            </w:pPr>
            <w:r w:rsidRPr="003C4CA0">
              <w:rPr>
                <w:rFonts w:ascii="Times New Roman" w:eastAsia="Times New Roman" w:hAnsi="Times New Roman"/>
                <w:b/>
                <w:sz w:val="28"/>
                <w:szCs w:val="28"/>
                <w:lang w:eastAsia="en-US"/>
              </w:rPr>
              <w:t>Thiếu tá Nguyễn Như Thiên</w:t>
            </w:r>
          </w:p>
        </w:tc>
      </w:tr>
    </w:tbl>
    <w:p w14:paraId="474AA6AC" w14:textId="77777777" w:rsidR="003C4CA0" w:rsidRPr="003C4CA0" w:rsidRDefault="003C4CA0" w:rsidP="003C4CA0">
      <w:pPr>
        <w:spacing w:after="0" w:line="240" w:lineRule="auto"/>
        <w:rPr>
          <w:rFonts w:ascii="Times New Roman" w:eastAsia="Times New Roman" w:hAnsi="Times New Roman"/>
          <w:sz w:val="26"/>
          <w:szCs w:val="26"/>
          <w:lang w:eastAsia="en-US"/>
        </w:rPr>
      </w:pPr>
    </w:p>
    <w:sectPr w:rsidR="003C4CA0" w:rsidRPr="003C4CA0" w:rsidSect="00E84283">
      <w:headerReference w:type="default" r:id="rId9"/>
      <w:pgSz w:w="12240" w:h="15840"/>
      <w:pgMar w:top="1077" w:right="900" w:bottom="1134" w:left="197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391B3F" w14:textId="77777777" w:rsidR="006927DD" w:rsidRDefault="006927DD" w:rsidP="003C4CA0">
      <w:pPr>
        <w:spacing w:after="0" w:line="240" w:lineRule="auto"/>
      </w:pPr>
      <w:r>
        <w:separator/>
      </w:r>
    </w:p>
  </w:endnote>
  <w:endnote w:type="continuationSeparator" w:id="0">
    <w:p w14:paraId="673B812E" w14:textId="77777777" w:rsidR="006927DD" w:rsidRDefault="006927DD" w:rsidP="003C4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CC700" w14:textId="77777777" w:rsidR="006927DD" w:rsidRDefault="006927DD" w:rsidP="003C4CA0">
      <w:pPr>
        <w:spacing w:after="0" w:line="240" w:lineRule="auto"/>
      </w:pPr>
      <w:r>
        <w:separator/>
      </w:r>
    </w:p>
  </w:footnote>
  <w:footnote w:type="continuationSeparator" w:id="0">
    <w:p w14:paraId="62877941" w14:textId="77777777" w:rsidR="006927DD" w:rsidRDefault="006927DD" w:rsidP="003C4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9852295"/>
      <w:docPartObj>
        <w:docPartGallery w:val="Page Numbers (Top of Page)"/>
        <w:docPartUnique/>
      </w:docPartObj>
    </w:sdtPr>
    <w:sdtEndPr>
      <w:rPr>
        <w:rFonts w:ascii="Times New Roman" w:hAnsi="Times New Roman"/>
        <w:noProof/>
        <w:sz w:val="28"/>
      </w:rPr>
    </w:sdtEndPr>
    <w:sdtContent>
      <w:p w14:paraId="621C11C7" w14:textId="241EBBDE" w:rsidR="003C4CA0" w:rsidRPr="003C4CA0" w:rsidRDefault="003C4CA0" w:rsidP="003C4CA0">
        <w:pPr>
          <w:pStyle w:val="Header"/>
          <w:jc w:val="center"/>
          <w:rPr>
            <w:rFonts w:ascii="Times New Roman" w:hAnsi="Times New Roman"/>
            <w:sz w:val="28"/>
          </w:rPr>
        </w:pPr>
        <w:r w:rsidRPr="003C4CA0">
          <w:rPr>
            <w:rFonts w:ascii="Times New Roman" w:hAnsi="Times New Roman"/>
            <w:sz w:val="28"/>
          </w:rPr>
          <w:fldChar w:fldCharType="begin"/>
        </w:r>
        <w:r w:rsidRPr="003C4CA0">
          <w:rPr>
            <w:rFonts w:ascii="Times New Roman" w:hAnsi="Times New Roman"/>
            <w:sz w:val="28"/>
          </w:rPr>
          <w:instrText xml:space="preserve"> PAGE   \* MERGEFORMAT </w:instrText>
        </w:r>
        <w:r w:rsidRPr="003C4CA0">
          <w:rPr>
            <w:rFonts w:ascii="Times New Roman" w:hAnsi="Times New Roman"/>
            <w:sz w:val="28"/>
          </w:rPr>
          <w:fldChar w:fldCharType="separate"/>
        </w:r>
        <w:r w:rsidR="00902EB1">
          <w:rPr>
            <w:rFonts w:ascii="Times New Roman" w:hAnsi="Times New Roman"/>
            <w:noProof/>
            <w:sz w:val="28"/>
          </w:rPr>
          <w:t>3</w:t>
        </w:r>
        <w:r w:rsidRPr="003C4CA0">
          <w:rPr>
            <w:rFonts w:ascii="Times New Roman" w:hAnsi="Times New Roman"/>
            <w:noProof/>
            <w:sz w:val="28"/>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304E8"/>
    <w:multiLevelType w:val="hybridMultilevel"/>
    <w:tmpl w:val="BF8E413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AC47B6D"/>
    <w:multiLevelType w:val="multilevel"/>
    <w:tmpl w:val="1AC47B6D"/>
    <w:lvl w:ilvl="0">
      <w:start w:val="1"/>
      <w:numFmt w:val="bullet"/>
      <w:lvlText w:val="-"/>
      <w:lvlJc w:val="left"/>
      <w:pPr>
        <w:tabs>
          <w:tab w:val="left" w:pos="720"/>
        </w:tabs>
        <w:ind w:left="720" w:hanging="360"/>
      </w:pPr>
      <w:rPr>
        <w:rFonts w:ascii="VNI-Times" w:eastAsia="Times New Roman" w:hAnsi="VNI-Times"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9E9462A"/>
    <w:multiLevelType w:val="hybridMultilevel"/>
    <w:tmpl w:val="80EEB352"/>
    <w:lvl w:ilvl="0" w:tplc="18FCF3B8">
      <w:start w:val="1"/>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51F85E13"/>
    <w:multiLevelType w:val="multilevel"/>
    <w:tmpl w:val="51F85E13"/>
    <w:lvl w:ilvl="0">
      <w:start w:val="1"/>
      <w:numFmt w:val="lowerLetter"/>
      <w:lvlText w:val="%1)"/>
      <w:lvlJc w:val="left"/>
      <w:pPr>
        <w:ind w:left="720" w:hanging="360"/>
      </w:pPr>
      <w:rPr>
        <w:rFonts w:eastAsia="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UseMarginsForDrawingGridOrigi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92"/>
    <w:rsid w:val="00000F32"/>
    <w:rsid w:val="00004961"/>
    <w:rsid w:val="000074F3"/>
    <w:rsid w:val="00013135"/>
    <w:rsid w:val="0001589D"/>
    <w:rsid w:val="00015EA4"/>
    <w:rsid w:val="00016851"/>
    <w:rsid w:val="00017095"/>
    <w:rsid w:val="000177AD"/>
    <w:rsid w:val="000206C2"/>
    <w:rsid w:val="00025E15"/>
    <w:rsid w:val="00030CA7"/>
    <w:rsid w:val="000329E6"/>
    <w:rsid w:val="00034328"/>
    <w:rsid w:val="00035F14"/>
    <w:rsid w:val="00036D1A"/>
    <w:rsid w:val="000372BC"/>
    <w:rsid w:val="000373D5"/>
    <w:rsid w:val="0004387B"/>
    <w:rsid w:val="00046D12"/>
    <w:rsid w:val="00053813"/>
    <w:rsid w:val="0006118C"/>
    <w:rsid w:val="00072314"/>
    <w:rsid w:val="00074016"/>
    <w:rsid w:val="000751C0"/>
    <w:rsid w:val="00080019"/>
    <w:rsid w:val="0008151D"/>
    <w:rsid w:val="000819F3"/>
    <w:rsid w:val="00085B55"/>
    <w:rsid w:val="00087B04"/>
    <w:rsid w:val="00087FE0"/>
    <w:rsid w:val="0009050B"/>
    <w:rsid w:val="00092027"/>
    <w:rsid w:val="00092934"/>
    <w:rsid w:val="00095E48"/>
    <w:rsid w:val="000A4113"/>
    <w:rsid w:val="000A4323"/>
    <w:rsid w:val="000A571A"/>
    <w:rsid w:val="000A738B"/>
    <w:rsid w:val="000A76F0"/>
    <w:rsid w:val="000B51EA"/>
    <w:rsid w:val="000B7DA7"/>
    <w:rsid w:val="000C4A9F"/>
    <w:rsid w:val="000C5A5B"/>
    <w:rsid w:val="000C7A7F"/>
    <w:rsid w:val="000C7D77"/>
    <w:rsid w:val="000D6E68"/>
    <w:rsid w:val="000E1CEC"/>
    <w:rsid w:val="000E4AD2"/>
    <w:rsid w:val="000F3672"/>
    <w:rsid w:val="000F38BC"/>
    <w:rsid w:val="001014D5"/>
    <w:rsid w:val="00102B1B"/>
    <w:rsid w:val="0010666D"/>
    <w:rsid w:val="00112490"/>
    <w:rsid w:val="00112B5F"/>
    <w:rsid w:val="001134A1"/>
    <w:rsid w:val="00122192"/>
    <w:rsid w:val="0012273A"/>
    <w:rsid w:val="00124DC3"/>
    <w:rsid w:val="00126121"/>
    <w:rsid w:val="00127325"/>
    <w:rsid w:val="001323A8"/>
    <w:rsid w:val="00133D01"/>
    <w:rsid w:val="001348CE"/>
    <w:rsid w:val="00135A2A"/>
    <w:rsid w:val="0014275A"/>
    <w:rsid w:val="00143E20"/>
    <w:rsid w:val="001529C1"/>
    <w:rsid w:val="001558E2"/>
    <w:rsid w:val="00155A70"/>
    <w:rsid w:val="001609E8"/>
    <w:rsid w:val="00160C97"/>
    <w:rsid w:val="00161528"/>
    <w:rsid w:val="0016454F"/>
    <w:rsid w:val="00164A6B"/>
    <w:rsid w:val="00173511"/>
    <w:rsid w:val="00174C0E"/>
    <w:rsid w:val="001775F0"/>
    <w:rsid w:val="00177C4D"/>
    <w:rsid w:val="00183291"/>
    <w:rsid w:val="00186EA1"/>
    <w:rsid w:val="0018710A"/>
    <w:rsid w:val="001948CC"/>
    <w:rsid w:val="00197EDD"/>
    <w:rsid w:val="001A0981"/>
    <w:rsid w:val="001A0E2D"/>
    <w:rsid w:val="001A0EB0"/>
    <w:rsid w:val="001A3BDC"/>
    <w:rsid w:val="001A7A8D"/>
    <w:rsid w:val="001B1A6F"/>
    <w:rsid w:val="001B2055"/>
    <w:rsid w:val="001B342A"/>
    <w:rsid w:val="001B5450"/>
    <w:rsid w:val="001B7DE5"/>
    <w:rsid w:val="001C3A5B"/>
    <w:rsid w:val="001C4A09"/>
    <w:rsid w:val="001C4E37"/>
    <w:rsid w:val="001C6868"/>
    <w:rsid w:val="001D0075"/>
    <w:rsid w:val="001D1D51"/>
    <w:rsid w:val="001D3D47"/>
    <w:rsid w:val="001D5026"/>
    <w:rsid w:val="001D56B0"/>
    <w:rsid w:val="001E083D"/>
    <w:rsid w:val="001E35FE"/>
    <w:rsid w:val="001F20EF"/>
    <w:rsid w:val="00200A76"/>
    <w:rsid w:val="00202997"/>
    <w:rsid w:val="0020347F"/>
    <w:rsid w:val="00203CDD"/>
    <w:rsid w:val="002043E3"/>
    <w:rsid w:val="00210FF9"/>
    <w:rsid w:val="00211CB7"/>
    <w:rsid w:val="0021473A"/>
    <w:rsid w:val="00215FFB"/>
    <w:rsid w:val="00222BD9"/>
    <w:rsid w:val="00230611"/>
    <w:rsid w:val="00230C9E"/>
    <w:rsid w:val="00236C6D"/>
    <w:rsid w:val="00243839"/>
    <w:rsid w:val="0024419F"/>
    <w:rsid w:val="00244433"/>
    <w:rsid w:val="00244CC9"/>
    <w:rsid w:val="00256481"/>
    <w:rsid w:val="00257903"/>
    <w:rsid w:val="00257C62"/>
    <w:rsid w:val="0026045A"/>
    <w:rsid w:val="002653CB"/>
    <w:rsid w:val="00270471"/>
    <w:rsid w:val="00282464"/>
    <w:rsid w:val="002826E1"/>
    <w:rsid w:val="002831A8"/>
    <w:rsid w:val="00283E29"/>
    <w:rsid w:val="00285280"/>
    <w:rsid w:val="0028570A"/>
    <w:rsid w:val="00286EED"/>
    <w:rsid w:val="00295F84"/>
    <w:rsid w:val="00296FD5"/>
    <w:rsid w:val="002A2DCE"/>
    <w:rsid w:val="002B2472"/>
    <w:rsid w:val="002B5529"/>
    <w:rsid w:val="002C0DAD"/>
    <w:rsid w:val="002D1FEF"/>
    <w:rsid w:val="002E078B"/>
    <w:rsid w:val="002E3778"/>
    <w:rsid w:val="002E7C3D"/>
    <w:rsid w:val="002F05C6"/>
    <w:rsid w:val="003117F5"/>
    <w:rsid w:val="0031415D"/>
    <w:rsid w:val="003146E4"/>
    <w:rsid w:val="00314867"/>
    <w:rsid w:val="003148FF"/>
    <w:rsid w:val="003149A5"/>
    <w:rsid w:val="00314E61"/>
    <w:rsid w:val="00320722"/>
    <w:rsid w:val="00326C56"/>
    <w:rsid w:val="00332186"/>
    <w:rsid w:val="00334C4E"/>
    <w:rsid w:val="00336032"/>
    <w:rsid w:val="0033644D"/>
    <w:rsid w:val="003379D7"/>
    <w:rsid w:val="00337BC4"/>
    <w:rsid w:val="003444A2"/>
    <w:rsid w:val="00350D78"/>
    <w:rsid w:val="003515F1"/>
    <w:rsid w:val="00351867"/>
    <w:rsid w:val="003519EB"/>
    <w:rsid w:val="003523BA"/>
    <w:rsid w:val="003553DC"/>
    <w:rsid w:val="00356A94"/>
    <w:rsid w:val="003577BD"/>
    <w:rsid w:val="003579DB"/>
    <w:rsid w:val="00362F9F"/>
    <w:rsid w:val="00363C12"/>
    <w:rsid w:val="0036720B"/>
    <w:rsid w:val="003720B0"/>
    <w:rsid w:val="00376228"/>
    <w:rsid w:val="003763DB"/>
    <w:rsid w:val="00385533"/>
    <w:rsid w:val="00390F7B"/>
    <w:rsid w:val="00393CEB"/>
    <w:rsid w:val="00395F4A"/>
    <w:rsid w:val="00397160"/>
    <w:rsid w:val="003A0D8B"/>
    <w:rsid w:val="003A3942"/>
    <w:rsid w:val="003A3C48"/>
    <w:rsid w:val="003A42DB"/>
    <w:rsid w:val="003B1386"/>
    <w:rsid w:val="003B28A0"/>
    <w:rsid w:val="003B6465"/>
    <w:rsid w:val="003C05B3"/>
    <w:rsid w:val="003C240C"/>
    <w:rsid w:val="003C2C96"/>
    <w:rsid w:val="003C2CD8"/>
    <w:rsid w:val="003C33A5"/>
    <w:rsid w:val="003C4CA0"/>
    <w:rsid w:val="003C5E31"/>
    <w:rsid w:val="003C7909"/>
    <w:rsid w:val="003D6038"/>
    <w:rsid w:val="003E166B"/>
    <w:rsid w:val="003E2E29"/>
    <w:rsid w:val="003E428A"/>
    <w:rsid w:val="003E701F"/>
    <w:rsid w:val="003F0A76"/>
    <w:rsid w:val="003F5096"/>
    <w:rsid w:val="003F5D55"/>
    <w:rsid w:val="003F5FB6"/>
    <w:rsid w:val="003F617E"/>
    <w:rsid w:val="00404369"/>
    <w:rsid w:val="004067A8"/>
    <w:rsid w:val="00410464"/>
    <w:rsid w:val="004157EA"/>
    <w:rsid w:val="004159C3"/>
    <w:rsid w:val="00426C21"/>
    <w:rsid w:val="00432A80"/>
    <w:rsid w:val="0043492E"/>
    <w:rsid w:val="0043519F"/>
    <w:rsid w:val="00435233"/>
    <w:rsid w:val="004356D5"/>
    <w:rsid w:val="00436B5C"/>
    <w:rsid w:val="00445934"/>
    <w:rsid w:val="00452B88"/>
    <w:rsid w:val="00456502"/>
    <w:rsid w:val="00456EA0"/>
    <w:rsid w:val="004673FF"/>
    <w:rsid w:val="00472A11"/>
    <w:rsid w:val="00475727"/>
    <w:rsid w:val="00476201"/>
    <w:rsid w:val="004810B6"/>
    <w:rsid w:val="0048165A"/>
    <w:rsid w:val="004820DC"/>
    <w:rsid w:val="00482490"/>
    <w:rsid w:val="00482A80"/>
    <w:rsid w:val="0048355E"/>
    <w:rsid w:val="00484F2E"/>
    <w:rsid w:val="004902D2"/>
    <w:rsid w:val="00490CED"/>
    <w:rsid w:val="004939BA"/>
    <w:rsid w:val="00496354"/>
    <w:rsid w:val="004A04E9"/>
    <w:rsid w:val="004A095E"/>
    <w:rsid w:val="004A201E"/>
    <w:rsid w:val="004A2A4D"/>
    <w:rsid w:val="004A3ACE"/>
    <w:rsid w:val="004A4D37"/>
    <w:rsid w:val="004A50AF"/>
    <w:rsid w:val="004A5D4D"/>
    <w:rsid w:val="004B1512"/>
    <w:rsid w:val="004B1F54"/>
    <w:rsid w:val="004B6458"/>
    <w:rsid w:val="004B69CC"/>
    <w:rsid w:val="004B70A6"/>
    <w:rsid w:val="004C21A8"/>
    <w:rsid w:val="004C23A2"/>
    <w:rsid w:val="004D00C4"/>
    <w:rsid w:val="004D4542"/>
    <w:rsid w:val="004D60D1"/>
    <w:rsid w:val="004E086B"/>
    <w:rsid w:val="004E6D24"/>
    <w:rsid w:val="004F1C7F"/>
    <w:rsid w:val="004F3C60"/>
    <w:rsid w:val="00503261"/>
    <w:rsid w:val="00503D61"/>
    <w:rsid w:val="00522469"/>
    <w:rsid w:val="00524872"/>
    <w:rsid w:val="005267BE"/>
    <w:rsid w:val="00527041"/>
    <w:rsid w:val="0052755E"/>
    <w:rsid w:val="0053047D"/>
    <w:rsid w:val="00533291"/>
    <w:rsid w:val="00536DE5"/>
    <w:rsid w:val="00540938"/>
    <w:rsid w:val="00545C71"/>
    <w:rsid w:val="005517BD"/>
    <w:rsid w:val="0055251A"/>
    <w:rsid w:val="0055351C"/>
    <w:rsid w:val="005558FB"/>
    <w:rsid w:val="00572467"/>
    <w:rsid w:val="005800B0"/>
    <w:rsid w:val="005815DC"/>
    <w:rsid w:val="00581D0E"/>
    <w:rsid w:val="00583B99"/>
    <w:rsid w:val="00587AE2"/>
    <w:rsid w:val="005914E6"/>
    <w:rsid w:val="005938A9"/>
    <w:rsid w:val="005942D9"/>
    <w:rsid w:val="005A02AA"/>
    <w:rsid w:val="005A1E89"/>
    <w:rsid w:val="005A2890"/>
    <w:rsid w:val="005A6493"/>
    <w:rsid w:val="005B7226"/>
    <w:rsid w:val="005C08AE"/>
    <w:rsid w:val="005C6718"/>
    <w:rsid w:val="005C7264"/>
    <w:rsid w:val="005D05FB"/>
    <w:rsid w:val="005D2F5F"/>
    <w:rsid w:val="005D549C"/>
    <w:rsid w:val="005E1AF4"/>
    <w:rsid w:val="005E1DD4"/>
    <w:rsid w:val="005E35E9"/>
    <w:rsid w:val="005E574D"/>
    <w:rsid w:val="005F1E68"/>
    <w:rsid w:val="005F1F57"/>
    <w:rsid w:val="005F3EBF"/>
    <w:rsid w:val="005F415C"/>
    <w:rsid w:val="005F44A2"/>
    <w:rsid w:val="005F5C70"/>
    <w:rsid w:val="00600AB2"/>
    <w:rsid w:val="00603B8B"/>
    <w:rsid w:val="0060468C"/>
    <w:rsid w:val="006059D0"/>
    <w:rsid w:val="00605CE7"/>
    <w:rsid w:val="00610235"/>
    <w:rsid w:val="00612FA3"/>
    <w:rsid w:val="006160C4"/>
    <w:rsid w:val="00616FC8"/>
    <w:rsid w:val="0062210B"/>
    <w:rsid w:val="006302BB"/>
    <w:rsid w:val="006311AF"/>
    <w:rsid w:val="00631709"/>
    <w:rsid w:val="0063173E"/>
    <w:rsid w:val="00631E68"/>
    <w:rsid w:val="00635689"/>
    <w:rsid w:val="006400D1"/>
    <w:rsid w:val="00644A17"/>
    <w:rsid w:val="00644E00"/>
    <w:rsid w:val="006452E8"/>
    <w:rsid w:val="006518CA"/>
    <w:rsid w:val="00653CC3"/>
    <w:rsid w:val="006555B3"/>
    <w:rsid w:val="00663D0D"/>
    <w:rsid w:val="00670C14"/>
    <w:rsid w:val="006715A1"/>
    <w:rsid w:val="00672B05"/>
    <w:rsid w:val="006742B9"/>
    <w:rsid w:val="0067500A"/>
    <w:rsid w:val="0067717A"/>
    <w:rsid w:val="0068037A"/>
    <w:rsid w:val="00681165"/>
    <w:rsid w:val="006833B6"/>
    <w:rsid w:val="00683F2D"/>
    <w:rsid w:val="006848DA"/>
    <w:rsid w:val="006927DD"/>
    <w:rsid w:val="00693D97"/>
    <w:rsid w:val="00694567"/>
    <w:rsid w:val="0069502D"/>
    <w:rsid w:val="00696E85"/>
    <w:rsid w:val="006A07B6"/>
    <w:rsid w:val="006A0C5F"/>
    <w:rsid w:val="006A0F79"/>
    <w:rsid w:val="006A516D"/>
    <w:rsid w:val="006A5344"/>
    <w:rsid w:val="006A59B0"/>
    <w:rsid w:val="006A65F2"/>
    <w:rsid w:val="006B58FA"/>
    <w:rsid w:val="006B5CCD"/>
    <w:rsid w:val="006C00CA"/>
    <w:rsid w:val="006C11F6"/>
    <w:rsid w:val="006C1438"/>
    <w:rsid w:val="006C49EB"/>
    <w:rsid w:val="006D01BD"/>
    <w:rsid w:val="006D4ED5"/>
    <w:rsid w:val="006D7A2C"/>
    <w:rsid w:val="006E1C5E"/>
    <w:rsid w:val="006E2E1D"/>
    <w:rsid w:val="006E44B0"/>
    <w:rsid w:val="006E4D18"/>
    <w:rsid w:val="006E66B1"/>
    <w:rsid w:val="006E6A37"/>
    <w:rsid w:val="006E6A51"/>
    <w:rsid w:val="006F0866"/>
    <w:rsid w:val="006F1DC8"/>
    <w:rsid w:val="006F4B82"/>
    <w:rsid w:val="006F4C03"/>
    <w:rsid w:val="00700C68"/>
    <w:rsid w:val="00700CEE"/>
    <w:rsid w:val="00700E96"/>
    <w:rsid w:val="0070127F"/>
    <w:rsid w:val="00701B5D"/>
    <w:rsid w:val="0070541E"/>
    <w:rsid w:val="00712754"/>
    <w:rsid w:val="00717AD0"/>
    <w:rsid w:val="007213B6"/>
    <w:rsid w:val="00721F94"/>
    <w:rsid w:val="00723869"/>
    <w:rsid w:val="00725D68"/>
    <w:rsid w:val="00726FEF"/>
    <w:rsid w:val="0073155D"/>
    <w:rsid w:val="00737651"/>
    <w:rsid w:val="00745AB8"/>
    <w:rsid w:val="00745AD4"/>
    <w:rsid w:val="007502C2"/>
    <w:rsid w:val="00750F4E"/>
    <w:rsid w:val="00754422"/>
    <w:rsid w:val="00755977"/>
    <w:rsid w:val="00762303"/>
    <w:rsid w:val="007666A4"/>
    <w:rsid w:val="00775CC9"/>
    <w:rsid w:val="00777855"/>
    <w:rsid w:val="00780588"/>
    <w:rsid w:val="007876D0"/>
    <w:rsid w:val="00791E5F"/>
    <w:rsid w:val="00792617"/>
    <w:rsid w:val="00795901"/>
    <w:rsid w:val="0079746C"/>
    <w:rsid w:val="007A2F61"/>
    <w:rsid w:val="007A6AC8"/>
    <w:rsid w:val="007B1410"/>
    <w:rsid w:val="007C2118"/>
    <w:rsid w:val="007C3B0D"/>
    <w:rsid w:val="007C6A28"/>
    <w:rsid w:val="007D23B9"/>
    <w:rsid w:val="007D3ABB"/>
    <w:rsid w:val="007D4507"/>
    <w:rsid w:val="007D5E6D"/>
    <w:rsid w:val="007E0B29"/>
    <w:rsid w:val="007E229C"/>
    <w:rsid w:val="007E407F"/>
    <w:rsid w:val="007E7EEB"/>
    <w:rsid w:val="007F293B"/>
    <w:rsid w:val="007F503B"/>
    <w:rsid w:val="007F6919"/>
    <w:rsid w:val="00800790"/>
    <w:rsid w:val="00802522"/>
    <w:rsid w:val="008050E9"/>
    <w:rsid w:val="0081406D"/>
    <w:rsid w:val="00815D8E"/>
    <w:rsid w:val="0081644C"/>
    <w:rsid w:val="0082100A"/>
    <w:rsid w:val="00823400"/>
    <w:rsid w:val="00826EA6"/>
    <w:rsid w:val="00830D6B"/>
    <w:rsid w:val="00830E97"/>
    <w:rsid w:val="00842254"/>
    <w:rsid w:val="008470B6"/>
    <w:rsid w:val="008470E7"/>
    <w:rsid w:val="00847B76"/>
    <w:rsid w:val="008519C3"/>
    <w:rsid w:val="00851CF3"/>
    <w:rsid w:val="00852CF2"/>
    <w:rsid w:val="008540B4"/>
    <w:rsid w:val="00854E68"/>
    <w:rsid w:val="008619EF"/>
    <w:rsid w:val="00863F50"/>
    <w:rsid w:val="00873F5A"/>
    <w:rsid w:val="0087701D"/>
    <w:rsid w:val="008838C5"/>
    <w:rsid w:val="0088615C"/>
    <w:rsid w:val="00887174"/>
    <w:rsid w:val="0089124B"/>
    <w:rsid w:val="00893763"/>
    <w:rsid w:val="00894EA2"/>
    <w:rsid w:val="00894FE6"/>
    <w:rsid w:val="00895598"/>
    <w:rsid w:val="0089753A"/>
    <w:rsid w:val="008A6289"/>
    <w:rsid w:val="008B58F2"/>
    <w:rsid w:val="008B73DA"/>
    <w:rsid w:val="008C0954"/>
    <w:rsid w:val="008C1070"/>
    <w:rsid w:val="008C3D66"/>
    <w:rsid w:val="008C49BD"/>
    <w:rsid w:val="008D096D"/>
    <w:rsid w:val="008D1454"/>
    <w:rsid w:val="008D2127"/>
    <w:rsid w:val="008D3377"/>
    <w:rsid w:val="008D36A2"/>
    <w:rsid w:val="008D5447"/>
    <w:rsid w:val="008D55AC"/>
    <w:rsid w:val="008D6DFF"/>
    <w:rsid w:val="008E36FC"/>
    <w:rsid w:val="008E4E41"/>
    <w:rsid w:val="008E5D47"/>
    <w:rsid w:val="008E6DEB"/>
    <w:rsid w:val="008F1765"/>
    <w:rsid w:val="008F4BB3"/>
    <w:rsid w:val="00901759"/>
    <w:rsid w:val="009019CC"/>
    <w:rsid w:val="00902EB1"/>
    <w:rsid w:val="0090647C"/>
    <w:rsid w:val="009109A9"/>
    <w:rsid w:val="009128E2"/>
    <w:rsid w:val="00916495"/>
    <w:rsid w:val="00920651"/>
    <w:rsid w:val="00921375"/>
    <w:rsid w:val="00925457"/>
    <w:rsid w:val="00925739"/>
    <w:rsid w:val="00936212"/>
    <w:rsid w:val="00937620"/>
    <w:rsid w:val="009441D8"/>
    <w:rsid w:val="009452B7"/>
    <w:rsid w:val="009513B8"/>
    <w:rsid w:val="00951F5F"/>
    <w:rsid w:val="00952585"/>
    <w:rsid w:val="0095308C"/>
    <w:rsid w:val="00954444"/>
    <w:rsid w:val="009544CF"/>
    <w:rsid w:val="00954C4F"/>
    <w:rsid w:val="00955BBC"/>
    <w:rsid w:val="009601E4"/>
    <w:rsid w:val="009614E1"/>
    <w:rsid w:val="0096188B"/>
    <w:rsid w:val="0096364B"/>
    <w:rsid w:val="00966967"/>
    <w:rsid w:val="00972DCE"/>
    <w:rsid w:val="00972EAE"/>
    <w:rsid w:val="00973F51"/>
    <w:rsid w:val="009772A0"/>
    <w:rsid w:val="00980D4A"/>
    <w:rsid w:val="00984486"/>
    <w:rsid w:val="00994076"/>
    <w:rsid w:val="009A044C"/>
    <w:rsid w:val="009A0543"/>
    <w:rsid w:val="009A0FFF"/>
    <w:rsid w:val="009B09F9"/>
    <w:rsid w:val="009B456E"/>
    <w:rsid w:val="009B7E68"/>
    <w:rsid w:val="009C44D0"/>
    <w:rsid w:val="009C6822"/>
    <w:rsid w:val="009C6E95"/>
    <w:rsid w:val="009D3D9C"/>
    <w:rsid w:val="009D40D8"/>
    <w:rsid w:val="009D5A64"/>
    <w:rsid w:val="009E07B5"/>
    <w:rsid w:val="009E31BC"/>
    <w:rsid w:val="009E3F05"/>
    <w:rsid w:val="009E45AB"/>
    <w:rsid w:val="009E4FDC"/>
    <w:rsid w:val="009E5EBA"/>
    <w:rsid w:val="009F35D8"/>
    <w:rsid w:val="009F6A8E"/>
    <w:rsid w:val="00A05A05"/>
    <w:rsid w:val="00A14242"/>
    <w:rsid w:val="00A152D5"/>
    <w:rsid w:val="00A17CAC"/>
    <w:rsid w:val="00A255E4"/>
    <w:rsid w:val="00A2695C"/>
    <w:rsid w:val="00A27861"/>
    <w:rsid w:val="00A300CA"/>
    <w:rsid w:val="00A30AB3"/>
    <w:rsid w:val="00A31D60"/>
    <w:rsid w:val="00A3261C"/>
    <w:rsid w:val="00A33250"/>
    <w:rsid w:val="00A361C3"/>
    <w:rsid w:val="00A37B7D"/>
    <w:rsid w:val="00A42B44"/>
    <w:rsid w:val="00A4456E"/>
    <w:rsid w:val="00A459C2"/>
    <w:rsid w:val="00A504B7"/>
    <w:rsid w:val="00A50B25"/>
    <w:rsid w:val="00A55440"/>
    <w:rsid w:val="00A608B3"/>
    <w:rsid w:val="00A60C71"/>
    <w:rsid w:val="00A611DC"/>
    <w:rsid w:val="00A61DC2"/>
    <w:rsid w:val="00A62888"/>
    <w:rsid w:val="00A6294E"/>
    <w:rsid w:val="00A70E33"/>
    <w:rsid w:val="00A7253F"/>
    <w:rsid w:val="00A73A39"/>
    <w:rsid w:val="00A76039"/>
    <w:rsid w:val="00A771AF"/>
    <w:rsid w:val="00A84C39"/>
    <w:rsid w:val="00A9207A"/>
    <w:rsid w:val="00A92C6A"/>
    <w:rsid w:val="00A9310A"/>
    <w:rsid w:val="00A93CF7"/>
    <w:rsid w:val="00A96D07"/>
    <w:rsid w:val="00AA228C"/>
    <w:rsid w:val="00AA373D"/>
    <w:rsid w:val="00AA45E3"/>
    <w:rsid w:val="00AA5A33"/>
    <w:rsid w:val="00AA5BF0"/>
    <w:rsid w:val="00AA6776"/>
    <w:rsid w:val="00AA76AD"/>
    <w:rsid w:val="00AA7EC2"/>
    <w:rsid w:val="00AB1096"/>
    <w:rsid w:val="00AB21A8"/>
    <w:rsid w:val="00AB5B43"/>
    <w:rsid w:val="00AC0A46"/>
    <w:rsid w:val="00AC18A6"/>
    <w:rsid w:val="00AC4E4B"/>
    <w:rsid w:val="00AD613E"/>
    <w:rsid w:val="00AD6F20"/>
    <w:rsid w:val="00AD778A"/>
    <w:rsid w:val="00AE220E"/>
    <w:rsid w:val="00AE2F5B"/>
    <w:rsid w:val="00AE55D4"/>
    <w:rsid w:val="00AF3366"/>
    <w:rsid w:val="00AF6492"/>
    <w:rsid w:val="00B01404"/>
    <w:rsid w:val="00B02327"/>
    <w:rsid w:val="00B04C8C"/>
    <w:rsid w:val="00B065C0"/>
    <w:rsid w:val="00B06EB3"/>
    <w:rsid w:val="00B15DF0"/>
    <w:rsid w:val="00B17863"/>
    <w:rsid w:val="00B20E6F"/>
    <w:rsid w:val="00B21FCE"/>
    <w:rsid w:val="00B238A5"/>
    <w:rsid w:val="00B24E7D"/>
    <w:rsid w:val="00B27F5D"/>
    <w:rsid w:val="00B308BB"/>
    <w:rsid w:val="00B33264"/>
    <w:rsid w:val="00B42BAD"/>
    <w:rsid w:val="00B45E4E"/>
    <w:rsid w:val="00B56524"/>
    <w:rsid w:val="00B576F9"/>
    <w:rsid w:val="00B60220"/>
    <w:rsid w:val="00B60D8C"/>
    <w:rsid w:val="00B62A4C"/>
    <w:rsid w:val="00B6320B"/>
    <w:rsid w:val="00B6381B"/>
    <w:rsid w:val="00B6517B"/>
    <w:rsid w:val="00B65D5D"/>
    <w:rsid w:val="00B6777C"/>
    <w:rsid w:val="00B67822"/>
    <w:rsid w:val="00B7022D"/>
    <w:rsid w:val="00B74C7F"/>
    <w:rsid w:val="00B754BB"/>
    <w:rsid w:val="00B77B20"/>
    <w:rsid w:val="00B87329"/>
    <w:rsid w:val="00B874F2"/>
    <w:rsid w:val="00B90DC0"/>
    <w:rsid w:val="00B923D9"/>
    <w:rsid w:val="00B94434"/>
    <w:rsid w:val="00B959E8"/>
    <w:rsid w:val="00B95F2F"/>
    <w:rsid w:val="00B97CDA"/>
    <w:rsid w:val="00BA4CC0"/>
    <w:rsid w:val="00BA67DC"/>
    <w:rsid w:val="00BA77DE"/>
    <w:rsid w:val="00BB1A25"/>
    <w:rsid w:val="00BB1D2F"/>
    <w:rsid w:val="00BB32D3"/>
    <w:rsid w:val="00BB3746"/>
    <w:rsid w:val="00BB50E1"/>
    <w:rsid w:val="00BB6F37"/>
    <w:rsid w:val="00BC25B3"/>
    <w:rsid w:val="00BC2E4D"/>
    <w:rsid w:val="00BD6A09"/>
    <w:rsid w:val="00BF17BE"/>
    <w:rsid w:val="00BF2554"/>
    <w:rsid w:val="00BF5754"/>
    <w:rsid w:val="00C02046"/>
    <w:rsid w:val="00C056B2"/>
    <w:rsid w:val="00C11B18"/>
    <w:rsid w:val="00C11F2C"/>
    <w:rsid w:val="00C1281C"/>
    <w:rsid w:val="00C12994"/>
    <w:rsid w:val="00C17FBA"/>
    <w:rsid w:val="00C204C3"/>
    <w:rsid w:val="00C22950"/>
    <w:rsid w:val="00C259D5"/>
    <w:rsid w:val="00C302AA"/>
    <w:rsid w:val="00C31A0A"/>
    <w:rsid w:val="00C32ADA"/>
    <w:rsid w:val="00C349DE"/>
    <w:rsid w:val="00C36D9F"/>
    <w:rsid w:val="00C37D55"/>
    <w:rsid w:val="00C40613"/>
    <w:rsid w:val="00C41A39"/>
    <w:rsid w:val="00C42E72"/>
    <w:rsid w:val="00C45BC1"/>
    <w:rsid w:val="00C51C83"/>
    <w:rsid w:val="00C6104F"/>
    <w:rsid w:val="00C62D98"/>
    <w:rsid w:val="00C64D3A"/>
    <w:rsid w:val="00C72B7A"/>
    <w:rsid w:val="00C73441"/>
    <w:rsid w:val="00C74889"/>
    <w:rsid w:val="00C83C89"/>
    <w:rsid w:val="00C85F2B"/>
    <w:rsid w:val="00C85FA6"/>
    <w:rsid w:val="00C86165"/>
    <w:rsid w:val="00C91B28"/>
    <w:rsid w:val="00C91F8F"/>
    <w:rsid w:val="00C922DA"/>
    <w:rsid w:val="00CA29BA"/>
    <w:rsid w:val="00CA2C32"/>
    <w:rsid w:val="00CA39CF"/>
    <w:rsid w:val="00CA5EFD"/>
    <w:rsid w:val="00CB56EF"/>
    <w:rsid w:val="00CB591F"/>
    <w:rsid w:val="00CC1560"/>
    <w:rsid w:val="00CC4C44"/>
    <w:rsid w:val="00CD21EF"/>
    <w:rsid w:val="00CD48EB"/>
    <w:rsid w:val="00CD7C0B"/>
    <w:rsid w:val="00CE1054"/>
    <w:rsid w:val="00CE21E0"/>
    <w:rsid w:val="00CE3D8B"/>
    <w:rsid w:val="00CE44C7"/>
    <w:rsid w:val="00CE45B5"/>
    <w:rsid w:val="00CF0AC7"/>
    <w:rsid w:val="00CF10CF"/>
    <w:rsid w:val="00CF6658"/>
    <w:rsid w:val="00D00057"/>
    <w:rsid w:val="00D03F5B"/>
    <w:rsid w:val="00D055A7"/>
    <w:rsid w:val="00D10C80"/>
    <w:rsid w:val="00D13CCB"/>
    <w:rsid w:val="00D14360"/>
    <w:rsid w:val="00D1607D"/>
    <w:rsid w:val="00D166F8"/>
    <w:rsid w:val="00D178AB"/>
    <w:rsid w:val="00D22174"/>
    <w:rsid w:val="00D23EFC"/>
    <w:rsid w:val="00D27278"/>
    <w:rsid w:val="00D32051"/>
    <w:rsid w:val="00D3428F"/>
    <w:rsid w:val="00D431D3"/>
    <w:rsid w:val="00D4619B"/>
    <w:rsid w:val="00D47920"/>
    <w:rsid w:val="00D5450C"/>
    <w:rsid w:val="00D54E12"/>
    <w:rsid w:val="00D55D91"/>
    <w:rsid w:val="00D560E3"/>
    <w:rsid w:val="00D57B00"/>
    <w:rsid w:val="00D600C3"/>
    <w:rsid w:val="00D64512"/>
    <w:rsid w:val="00D667BD"/>
    <w:rsid w:val="00D703C8"/>
    <w:rsid w:val="00D777D0"/>
    <w:rsid w:val="00D806D7"/>
    <w:rsid w:val="00D81090"/>
    <w:rsid w:val="00D81215"/>
    <w:rsid w:val="00D83A0E"/>
    <w:rsid w:val="00D849D5"/>
    <w:rsid w:val="00D85625"/>
    <w:rsid w:val="00D859E9"/>
    <w:rsid w:val="00D959F3"/>
    <w:rsid w:val="00D96D26"/>
    <w:rsid w:val="00DA087F"/>
    <w:rsid w:val="00DA1078"/>
    <w:rsid w:val="00DA1A10"/>
    <w:rsid w:val="00DA78B3"/>
    <w:rsid w:val="00DA7A18"/>
    <w:rsid w:val="00DB022C"/>
    <w:rsid w:val="00DB11EB"/>
    <w:rsid w:val="00DB5A41"/>
    <w:rsid w:val="00DD217F"/>
    <w:rsid w:val="00DD5B3D"/>
    <w:rsid w:val="00DD6074"/>
    <w:rsid w:val="00DD7F8A"/>
    <w:rsid w:val="00DE11F1"/>
    <w:rsid w:val="00DE55F8"/>
    <w:rsid w:val="00DE613B"/>
    <w:rsid w:val="00DE64B2"/>
    <w:rsid w:val="00DE6AAB"/>
    <w:rsid w:val="00DE7B79"/>
    <w:rsid w:val="00DE7B9D"/>
    <w:rsid w:val="00DF5860"/>
    <w:rsid w:val="00DF653C"/>
    <w:rsid w:val="00DF65E4"/>
    <w:rsid w:val="00DF7A9E"/>
    <w:rsid w:val="00E034A5"/>
    <w:rsid w:val="00E03A3C"/>
    <w:rsid w:val="00E04137"/>
    <w:rsid w:val="00E051A2"/>
    <w:rsid w:val="00E06D61"/>
    <w:rsid w:val="00E07C91"/>
    <w:rsid w:val="00E11572"/>
    <w:rsid w:val="00E11C13"/>
    <w:rsid w:val="00E12B3E"/>
    <w:rsid w:val="00E15160"/>
    <w:rsid w:val="00E17254"/>
    <w:rsid w:val="00E24558"/>
    <w:rsid w:val="00E25662"/>
    <w:rsid w:val="00E25749"/>
    <w:rsid w:val="00E317D9"/>
    <w:rsid w:val="00E32679"/>
    <w:rsid w:val="00E34637"/>
    <w:rsid w:val="00E35E66"/>
    <w:rsid w:val="00E42599"/>
    <w:rsid w:val="00E42F6F"/>
    <w:rsid w:val="00E43E22"/>
    <w:rsid w:val="00E54254"/>
    <w:rsid w:val="00E5568E"/>
    <w:rsid w:val="00E56D22"/>
    <w:rsid w:val="00E61603"/>
    <w:rsid w:val="00E6193F"/>
    <w:rsid w:val="00E7116D"/>
    <w:rsid w:val="00E72C14"/>
    <w:rsid w:val="00E748C2"/>
    <w:rsid w:val="00E74A44"/>
    <w:rsid w:val="00E74ADE"/>
    <w:rsid w:val="00E80AF7"/>
    <w:rsid w:val="00E80EEC"/>
    <w:rsid w:val="00E84283"/>
    <w:rsid w:val="00E92D6F"/>
    <w:rsid w:val="00E92EAB"/>
    <w:rsid w:val="00EB14B6"/>
    <w:rsid w:val="00EB399E"/>
    <w:rsid w:val="00EB7503"/>
    <w:rsid w:val="00EB7D98"/>
    <w:rsid w:val="00EC0204"/>
    <w:rsid w:val="00EC3915"/>
    <w:rsid w:val="00ED1C22"/>
    <w:rsid w:val="00ED31F4"/>
    <w:rsid w:val="00ED33B8"/>
    <w:rsid w:val="00EE1D45"/>
    <w:rsid w:val="00EE338B"/>
    <w:rsid w:val="00EE3B19"/>
    <w:rsid w:val="00EE4B06"/>
    <w:rsid w:val="00EF0D27"/>
    <w:rsid w:val="00EF3F26"/>
    <w:rsid w:val="00EF5117"/>
    <w:rsid w:val="00EF6744"/>
    <w:rsid w:val="00F0287F"/>
    <w:rsid w:val="00F10376"/>
    <w:rsid w:val="00F1040A"/>
    <w:rsid w:val="00F1244E"/>
    <w:rsid w:val="00F127A6"/>
    <w:rsid w:val="00F21AC5"/>
    <w:rsid w:val="00F242CB"/>
    <w:rsid w:val="00F24391"/>
    <w:rsid w:val="00F249A8"/>
    <w:rsid w:val="00F25F17"/>
    <w:rsid w:val="00F26299"/>
    <w:rsid w:val="00F26436"/>
    <w:rsid w:val="00F26465"/>
    <w:rsid w:val="00F31DE4"/>
    <w:rsid w:val="00F3469A"/>
    <w:rsid w:val="00F37F73"/>
    <w:rsid w:val="00F46F42"/>
    <w:rsid w:val="00F5233A"/>
    <w:rsid w:val="00F55857"/>
    <w:rsid w:val="00F625C8"/>
    <w:rsid w:val="00F632F0"/>
    <w:rsid w:val="00F66556"/>
    <w:rsid w:val="00F70B29"/>
    <w:rsid w:val="00F73721"/>
    <w:rsid w:val="00F7433F"/>
    <w:rsid w:val="00F74BF6"/>
    <w:rsid w:val="00F76777"/>
    <w:rsid w:val="00F76922"/>
    <w:rsid w:val="00F8016F"/>
    <w:rsid w:val="00F86FBC"/>
    <w:rsid w:val="00F90FC8"/>
    <w:rsid w:val="00F911A5"/>
    <w:rsid w:val="00F97A33"/>
    <w:rsid w:val="00FA1CB1"/>
    <w:rsid w:val="00FA1F1E"/>
    <w:rsid w:val="00FA3DA5"/>
    <w:rsid w:val="00FA4B88"/>
    <w:rsid w:val="00FA57F5"/>
    <w:rsid w:val="00FA5AEB"/>
    <w:rsid w:val="00FB4AC2"/>
    <w:rsid w:val="00FB57A7"/>
    <w:rsid w:val="00FB6C63"/>
    <w:rsid w:val="00FC404A"/>
    <w:rsid w:val="00FC444F"/>
    <w:rsid w:val="00FC6D1F"/>
    <w:rsid w:val="00FD27F7"/>
    <w:rsid w:val="00FD2B0E"/>
    <w:rsid w:val="00FD52DA"/>
    <w:rsid w:val="00FD5C4B"/>
    <w:rsid w:val="00FE3C4A"/>
    <w:rsid w:val="00FE3F88"/>
    <w:rsid w:val="00FF0957"/>
    <w:rsid w:val="00FF16DA"/>
    <w:rsid w:val="00FF2DD3"/>
    <w:rsid w:val="00FF32E0"/>
    <w:rsid w:val="00FF3AE9"/>
    <w:rsid w:val="00FF3CD7"/>
    <w:rsid w:val="00FF60DA"/>
    <w:rsid w:val="2E907C45"/>
    <w:rsid w:val="44B91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726C84"/>
  <w15:docId w15:val="{9D68F812-E639-4BC5-82BD-F6B030EB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4"/>
      <w:lang w:eastAsia="zh-CN"/>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720" w:firstLine="720"/>
      <w:jc w:val="center"/>
      <w:outlineLvl w:val="2"/>
    </w:pPr>
    <w:rPr>
      <w:b/>
      <w:sz w:val="28"/>
    </w:rPr>
  </w:style>
  <w:style w:type="paragraph" w:styleId="Heading4">
    <w:name w:val="heading 4"/>
    <w:basedOn w:val="Normal"/>
    <w:next w:val="Normal"/>
    <w:qFormat/>
    <w:pPr>
      <w:keepNext/>
      <w:outlineLvl w:val="3"/>
    </w:pPr>
    <w:rPr>
      <w:rFonts w:ascii=".VnTimeH" w:hAnsi=".VnTimeH"/>
      <w:b/>
    </w:rPr>
  </w:style>
  <w:style w:type="paragraph" w:styleId="Heading5">
    <w:name w:val="heading 5"/>
    <w:basedOn w:val="Normal"/>
    <w:next w:val="Normal"/>
    <w:qFormat/>
    <w:pPr>
      <w:keepNext/>
      <w:jc w:val="right"/>
      <w:outlineLvl w:val="4"/>
    </w:pPr>
    <w:rPr>
      <w:b/>
      <w:i/>
      <w:sz w:val="26"/>
    </w:rPr>
  </w:style>
  <w:style w:type="paragraph" w:styleId="Heading7">
    <w:name w:val="heading 7"/>
    <w:basedOn w:val="Normal"/>
    <w:next w:val="Normal"/>
    <w:link w:val="Heading7Char"/>
    <w:semiHidden/>
    <w:unhideWhenUsed/>
    <w:qFormat/>
    <w:pPr>
      <w:spacing w:before="240" w:after="60"/>
      <w:outlineLvl w:val="6"/>
    </w:pPr>
    <w:rPr>
      <w:rFonts w:ascii="Calibri" w:eastAsia="Times New Roman" w:hAnsi="Calibri"/>
      <w:szCs w:val="24"/>
    </w:rPr>
  </w:style>
  <w:style w:type="paragraph" w:styleId="Heading8">
    <w:name w:val="heading 8"/>
    <w:basedOn w:val="Normal"/>
    <w:next w:val="Normal"/>
    <w:qFormat/>
    <w:pPr>
      <w:keepNext/>
      <w:jc w:val="center"/>
      <w:outlineLvl w:val="7"/>
    </w:pPr>
    <w:rPr>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720" w:right="-1"/>
      <w:jc w:val="both"/>
    </w:pPr>
    <w:rPr>
      <w:sz w:val="26"/>
      <w:lang w:eastAsia="en-US"/>
    </w:rPr>
  </w:style>
  <w:style w:type="paragraph" w:styleId="BodyText">
    <w:name w:val="Body Text"/>
    <w:basedOn w:val="Normal"/>
    <w:rPr>
      <w:rFonts w:ascii=".VnTimeH" w:hAnsi=".VnTimeH"/>
      <w:b/>
    </w:rPr>
  </w:style>
  <w:style w:type="paragraph" w:styleId="BodyText2">
    <w:name w:val="Body Text 2"/>
    <w:basedOn w:val="Normal"/>
    <w:pPr>
      <w:spacing w:after="120" w:line="480" w:lineRule="auto"/>
    </w:pPr>
  </w:style>
  <w:style w:type="paragraph" w:styleId="BodyText3">
    <w:name w:val="Body Text 3"/>
    <w:basedOn w:val="Normal"/>
    <w:pPr>
      <w:jc w:val="center"/>
    </w:pPr>
    <w:rPr>
      <w:b/>
      <w:sz w:val="26"/>
    </w:rPr>
  </w:style>
  <w:style w:type="paragraph" w:styleId="BodyTextIndent">
    <w:name w:val="Body Text Indent"/>
    <w:basedOn w:val="Normal"/>
    <w:pPr>
      <w:ind w:firstLine="720"/>
    </w:pPr>
    <w:rPr>
      <w:sz w:val="26"/>
    </w:rPr>
  </w:style>
  <w:style w:type="paragraph" w:styleId="BodyTextIndent2">
    <w:name w:val="Body Text Indent 2"/>
    <w:basedOn w:val="Normal"/>
    <w:pPr>
      <w:tabs>
        <w:tab w:val="left" w:pos="1080"/>
      </w:tabs>
      <w:ind w:left="720"/>
    </w:pPr>
    <w:rPr>
      <w:color w:val="000000"/>
      <w:sz w:val="28"/>
      <w:lang w:eastAsia="en-US"/>
    </w:rPr>
  </w:style>
  <w:style w:type="paragraph" w:styleId="BodyTextIndent3">
    <w:name w:val="Body Text Indent 3"/>
    <w:basedOn w:val="Normal"/>
    <w:link w:val="BodyTextIndent3Char"/>
    <w:pPr>
      <w:spacing w:after="120"/>
      <w:ind w:left="360"/>
    </w:pPr>
    <w:rPr>
      <w:sz w:val="16"/>
      <w:szCs w:val="16"/>
    </w:rPr>
  </w:style>
  <w:style w:type="paragraph" w:styleId="Footer">
    <w:name w:val="footer"/>
    <w:basedOn w:val="Normal"/>
    <w:pPr>
      <w:tabs>
        <w:tab w:val="center" w:pos="4153"/>
        <w:tab w:val="right" w:pos="8306"/>
      </w:tabs>
    </w:pPr>
  </w:style>
  <w:style w:type="paragraph" w:styleId="FootnoteText">
    <w:name w:val="footnote text"/>
    <w:basedOn w:val="Normal"/>
    <w:link w:val="FootnoteTextChar"/>
    <w:rPr>
      <w:sz w:val="20"/>
    </w:rPr>
  </w:style>
  <w:style w:type="paragraph" w:styleId="Header">
    <w:name w:val="header"/>
    <w:basedOn w:val="Normal"/>
    <w:link w:val="HeaderChar"/>
    <w:uiPriority w:val="99"/>
    <w:pPr>
      <w:tabs>
        <w:tab w:val="center" w:pos="4153"/>
        <w:tab w:val="right" w:pos="8306"/>
      </w:tabs>
    </w:pPr>
  </w:style>
  <w:style w:type="paragraph" w:styleId="Title">
    <w:name w:val="Title"/>
    <w:basedOn w:val="Normal"/>
    <w:link w:val="TitleChar"/>
    <w:qFormat/>
    <w:pPr>
      <w:jc w:val="center"/>
    </w:pPr>
    <w:rPr>
      <w:rFonts w:ascii="VNI-Times" w:hAnsi="VNI-Times"/>
      <w:b/>
      <w:bCs/>
      <w:sz w:val="28"/>
      <w:szCs w:val="28"/>
      <w:lang w:eastAsia="en-US"/>
    </w:rPr>
  </w:style>
  <w:style w:type="character" w:styleId="FootnoteReference">
    <w:name w:val="footnote reference"/>
    <w:rPr>
      <w:vertAlign w:val="superscript"/>
    </w:r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pPr>
      <w:widowControl w:val="0"/>
      <w:jc w:val="both"/>
    </w:pPr>
    <w:rPr>
      <w:rFonts w:ascii="Tahoma" w:hAnsi="Tahoma"/>
      <w:kern w:val="2"/>
    </w:rPr>
  </w:style>
  <w:style w:type="paragraph" w:customStyle="1" w:styleId="CharCharCharChar">
    <w:name w:val="Char Char Char Char"/>
    <w:basedOn w:val="Normal"/>
    <w:pPr>
      <w:spacing w:line="240" w:lineRule="exact"/>
    </w:pPr>
    <w:rPr>
      <w:rFonts w:ascii="Verdana" w:hAnsi="Verdana"/>
      <w:w w:val="90"/>
      <w:sz w:val="20"/>
      <w:lang w:eastAsia="en-US"/>
    </w:rPr>
  </w:style>
  <w:style w:type="paragraph" w:customStyle="1" w:styleId="CharCharChar">
    <w:name w:val="Char Char Char"/>
    <w:basedOn w:val="Normal"/>
    <w:pPr>
      <w:spacing w:line="240" w:lineRule="exact"/>
    </w:pPr>
    <w:rPr>
      <w:rFonts w:ascii="Verdana" w:hAnsi="Verdana"/>
      <w:sz w:val="20"/>
      <w:lang w:eastAsia="en-US"/>
    </w:rPr>
  </w:style>
  <w:style w:type="paragraph" w:customStyle="1" w:styleId="CharChar5">
    <w:name w:val="Char Char5"/>
    <w:basedOn w:val="Normal"/>
    <w:pPr>
      <w:spacing w:line="240" w:lineRule="exact"/>
    </w:pPr>
    <w:rPr>
      <w:rFonts w:ascii="Verdana" w:hAnsi="Verdana"/>
      <w:w w:val="90"/>
      <w:sz w:val="20"/>
      <w:lang w:eastAsia="en-US"/>
    </w:rPr>
  </w:style>
  <w:style w:type="paragraph" w:customStyle="1" w:styleId="WfxFaxNum">
    <w:name w:val="WfxFaxNum"/>
    <w:basedOn w:val="Normal"/>
    <w:rPr>
      <w:rFonts w:ascii="Arial" w:hAnsi="Arial" w:cs="Arial"/>
      <w:szCs w:val="24"/>
      <w:lang w:val="en-GB" w:eastAsia="en-US"/>
    </w:rPr>
  </w:style>
  <w:style w:type="paragraph" w:styleId="ListParagraph">
    <w:name w:val="List Paragraph"/>
    <w:basedOn w:val="Normal"/>
    <w:uiPriority w:val="34"/>
    <w:qFormat/>
    <w:pPr>
      <w:ind w:left="720"/>
      <w:contextualSpacing/>
    </w:pPr>
    <w:rPr>
      <w:rFonts w:ascii="Calibri" w:eastAsia="Calibri" w:hAnsi="Calibri"/>
      <w:sz w:val="22"/>
      <w:szCs w:val="22"/>
      <w:lang w:eastAsia="en-US"/>
    </w:rPr>
  </w:style>
  <w:style w:type="paragraph" w:customStyle="1" w:styleId="TableParagraph">
    <w:name w:val="Table Paragraph"/>
    <w:basedOn w:val="Normal"/>
    <w:uiPriority w:val="1"/>
    <w:qFormat/>
    <w:pPr>
      <w:widowControl w:val="0"/>
      <w:autoSpaceDE w:val="0"/>
      <w:autoSpaceDN w:val="0"/>
    </w:pPr>
    <w:rPr>
      <w:rFonts w:ascii="Times New Roman" w:hAnsi="Times New Roman"/>
      <w:sz w:val="22"/>
      <w:szCs w:val="22"/>
      <w:lang w:eastAsia="en-US" w:bidi="en-US"/>
    </w:rPr>
  </w:style>
  <w:style w:type="character" w:customStyle="1" w:styleId="BodyTextIndent3Char">
    <w:name w:val="Body Text Indent 3 Char"/>
    <w:link w:val="BodyTextIndent3"/>
    <w:rPr>
      <w:rFonts w:ascii=".VnTime" w:hAnsi=".VnTime"/>
      <w:sz w:val="16"/>
      <w:szCs w:val="16"/>
      <w:lang w:eastAsia="zh-CN"/>
    </w:rPr>
  </w:style>
  <w:style w:type="character" w:customStyle="1" w:styleId="Heading1Char">
    <w:name w:val="Heading 1 Char"/>
    <w:link w:val="Heading1"/>
    <w:rPr>
      <w:rFonts w:ascii="Arial" w:hAnsi="Arial" w:cs="Arial"/>
      <w:b/>
      <w:bCs/>
      <w:kern w:val="32"/>
      <w:sz w:val="32"/>
      <w:szCs w:val="32"/>
      <w:lang w:eastAsia="zh-CN"/>
    </w:rPr>
  </w:style>
  <w:style w:type="character" w:customStyle="1" w:styleId="Heading2Char">
    <w:name w:val="Heading 2 Char"/>
    <w:link w:val="Heading2"/>
    <w:rPr>
      <w:rFonts w:ascii="Arial" w:hAnsi="Arial" w:cs="Arial"/>
      <w:b/>
      <w:bCs/>
      <w:i/>
      <w:iCs/>
      <w:sz w:val="28"/>
      <w:szCs w:val="28"/>
      <w:lang w:eastAsia="zh-CN"/>
    </w:rPr>
  </w:style>
  <w:style w:type="character" w:customStyle="1" w:styleId="TitleChar">
    <w:name w:val="Title Char"/>
    <w:link w:val="Title"/>
    <w:rPr>
      <w:rFonts w:ascii="VNI-Times" w:hAnsi="VNI-Times"/>
      <w:b/>
      <w:bCs/>
      <w:sz w:val="28"/>
      <w:szCs w:val="28"/>
    </w:rPr>
  </w:style>
  <w:style w:type="character" w:customStyle="1" w:styleId="Heading7Char">
    <w:name w:val="Heading 7 Char"/>
    <w:link w:val="Heading7"/>
    <w:semiHidden/>
    <w:rPr>
      <w:rFonts w:ascii="Calibri" w:eastAsia="Times New Roman" w:hAnsi="Calibri" w:cs="Times New Roman"/>
      <w:sz w:val="24"/>
      <w:szCs w:val="24"/>
      <w:lang w:eastAsia="zh-CN"/>
    </w:rPr>
  </w:style>
  <w:style w:type="character" w:customStyle="1" w:styleId="FootnoteTextChar">
    <w:name w:val="Footnote Text Char"/>
    <w:link w:val="FootnoteText"/>
    <w:rPr>
      <w:rFonts w:ascii=".VnTime" w:hAnsi=".VnTime"/>
    </w:rPr>
  </w:style>
  <w:style w:type="character" w:customStyle="1" w:styleId="HeaderChar">
    <w:name w:val="Header Char"/>
    <w:basedOn w:val="DefaultParagraphFont"/>
    <w:link w:val="Header"/>
    <w:uiPriority w:val="99"/>
    <w:rsid w:val="003C4CA0"/>
    <w:rPr>
      <w:rFonts w:ascii=".VnTime" w:hAnsi=".VnTime"/>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167;T%20l&#199;n%20cu&#232;i\Defaul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EBBCBE-9085-4136-8D16-50CC5A3B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Default</Template>
  <TotalTime>31</TotalTime>
  <Pages>5</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Gửi Tổ tư vấn pháp lý</vt:lpstr>
    </vt:vector>
  </TitlesOfParts>
  <Company>SHALYM</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Gửi Tổ tư vấn pháp lý</dc:title>
  <dc:creator>Ulysses R. Gotera</dc:creator>
  <cp:keywords>CDTRG</cp:keywords>
  <cp:lastModifiedBy>Laptop</cp:lastModifiedBy>
  <cp:revision>7</cp:revision>
  <cp:lastPrinted>2018-09-19T03:05:00Z</cp:lastPrinted>
  <dcterms:created xsi:type="dcterms:W3CDTF">2022-08-11T06:14:00Z</dcterms:created>
  <dcterms:modified xsi:type="dcterms:W3CDTF">2022-12-03T15:33:00Z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